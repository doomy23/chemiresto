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08846" w14:textId="77777777"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TITLE  \* MERGEFORMAT </w:instrText>
      </w:r>
      <w:r w:rsidRPr="00E636C5">
        <w:rPr>
          <w:lang w:val="fr-CA"/>
        </w:rPr>
        <w:fldChar w:fldCharType="separate"/>
      </w:r>
      <w:r w:rsidR="001B3431">
        <w:rPr>
          <w:lang w:val="fr-CA"/>
        </w:rPr>
        <w:t>Plan d'itération</w:t>
      </w:r>
      <w:r w:rsidRPr="00E636C5">
        <w:rPr>
          <w:lang w:val="fr-CA"/>
        </w:rPr>
        <w:fldChar w:fldCharType="end"/>
      </w:r>
      <w:r w:rsidR="0049452E">
        <w:rPr>
          <w:rStyle w:val="Marquenotebasdepage"/>
          <w:lang w:val="fr-CA"/>
        </w:rPr>
        <w:footnoteReference w:id="1"/>
      </w:r>
    </w:p>
    <w:p w14:paraId="74C8CD6D" w14:textId="77777777" w:rsidR="003C7438" w:rsidRPr="00E636C5" w:rsidRDefault="003C7438">
      <w:pPr>
        <w:pStyle w:val="Titre"/>
        <w:jc w:val="left"/>
        <w:rPr>
          <w:lang w:val="fr-CA"/>
        </w:rPr>
      </w:pPr>
    </w:p>
    <w:p w14:paraId="567DD34B" w14:textId="77777777" w:rsidR="00176824" w:rsidRPr="00E636C5" w:rsidRDefault="00176824" w:rsidP="00176824">
      <w:pPr>
        <w:pStyle w:val="InfoBlue"/>
        <w:rPr>
          <w:lang w:val="fr-CA"/>
        </w:rPr>
      </w:pPr>
      <w:r w:rsidRPr="00E636C5">
        <w:rPr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 w14:paraId="44BFF624" w14:textId="7565641E" w:rsidR="003C7438" w:rsidRPr="000F2F10" w:rsidRDefault="008A4D87" w:rsidP="000F2F10">
      <w:pPr>
        <w:pStyle w:val="Titre1"/>
        <w:rPr>
          <w:lang w:val="fr-CA"/>
        </w:rPr>
      </w:pPr>
      <w:r w:rsidRPr="00E636C5">
        <w:rPr>
          <w:lang w:val="fr-CA"/>
        </w:rPr>
        <w:t xml:space="preserve">1.  </w:t>
      </w:r>
      <w:r w:rsidR="00717134" w:rsidRPr="00E636C5">
        <w:rPr>
          <w:lang w:val="fr-CA"/>
        </w:rPr>
        <w:t>Étapes jalons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E636C5" w14:paraId="6EA17A8B" w14:textId="77777777">
        <w:tc>
          <w:tcPr>
            <w:tcW w:w="4608" w:type="dxa"/>
          </w:tcPr>
          <w:p w14:paraId="1352A3AA" w14:textId="77777777" w:rsidR="003C7438" w:rsidRPr="00E636C5" w:rsidRDefault="00717134">
            <w:pPr>
              <w:rPr>
                <w:rFonts w:ascii="Arial" w:hAnsi="Arial" w:cs="Arial"/>
                <w:b/>
                <w:bCs/>
                <w:lang w:val="fr-CA"/>
              </w:rPr>
            </w:pPr>
            <w:bookmarkStart w:id="0" w:name="OLE_LINK1"/>
            <w:r w:rsidRPr="00E636C5">
              <w:rPr>
                <w:rFonts w:ascii="Arial" w:hAnsi="Arial" w:cs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</w:tcPr>
          <w:p w14:paraId="645D6967" w14:textId="77777777" w:rsidR="003C7438" w:rsidRPr="00E636C5" w:rsidRDefault="003C743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E636C5">
              <w:rPr>
                <w:rFonts w:ascii="Arial" w:hAnsi="Arial" w:cs="Arial"/>
                <w:b/>
                <w:bCs/>
                <w:lang w:val="fr-CA"/>
              </w:rPr>
              <w:t>Date</w:t>
            </w:r>
          </w:p>
        </w:tc>
      </w:tr>
      <w:tr w:rsidR="003C7438" w:rsidRPr="00E636C5" w14:paraId="32C713E3" w14:textId="77777777">
        <w:tc>
          <w:tcPr>
            <w:tcW w:w="4608" w:type="dxa"/>
          </w:tcPr>
          <w:p w14:paraId="43E71670" w14:textId="77777777"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Début de l’itération</w:t>
            </w:r>
          </w:p>
        </w:tc>
        <w:tc>
          <w:tcPr>
            <w:tcW w:w="1872" w:type="dxa"/>
          </w:tcPr>
          <w:p w14:paraId="1354AEEA" w14:textId="77777777" w:rsidR="003C7438" w:rsidRPr="00E636C5" w:rsidRDefault="001B3431">
            <w:pPr>
              <w:rPr>
                <w:lang w:val="fr-CA"/>
              </w:rPr>
            </w:pPr>
            <w:r>
              <w:rPr>
                <w:lang w:val="fr-CA"/>
              </w:rPr>
              <w:t>04/05/2015</w:t>
            </w:r>
          </w:p>
        </w:tc>
      </w:tr>
      <w:tr w:rsidR="005723A5" w:rsidRPr="00E636C5" w14:paraId="6A0334C2" w14:textId="77777777">
        <w:tc>
          <w:tcPr>
            <w:tcW w:w="4608" w:type="dxa"/>
          </w:tcPr>
          <w:p w14:paraId="1A52ACE1" w14:textId="26ECB7C0" w:rsidR="005723A5" w:rsidRPr="00E636C5" w:rsidRDefault="005723A5">
            <w:pPr>
              <w:rPr>
                <w:lang w:val="fr-CA"/>
              </w:rPr>
            </w:pPr>
            <w:r>
              <w:rPr>
                <w:lang w:val="fr-CA"/>
              </w:rPr>
              <w:t>Remise du plan d’itération</w:t>
            </w:r>
          </w:p>
        </w:tc>
        <w:tc>
          <w:tcPr>
            <w:tcW w:w="1872" w:type="dxa"/>
          </w:tcPr>
          <w:p w14:paraId="70BEFD2A" w14:textId="62521498" w:rsidR="005723A5" w:rsidRPr="00E636C5" w:rsidRDefault="005723A5">
            <w:pPr>
              <w:rPr>
                <w:lang w:val="fr-CA"/>
              </w:rPr>
            </w:pPr>
            <w:r>
              <w:rPr>
                <w:lang w:val="fr-CA"/>
              </w:rPr>
              <w:t>11/05/2015</w:t>
            </w:r>
          </w:p>
        </w:tc>
      </w:tr>
      <w:tr w:rsidR="005723A5" w:rsidRPr="00E636C5" w14:paraId="29F31C9C" w14:textId="77777777">
        <w:tc>
          <w:tcPr>
            <w:tcW w:w="4608" w:type="dxa"/>
          </w:tcPr>
          <w:p w14:paraId="180BE419" w14:textId="4F19C779" w:rsidR="005723A5" w:rsidRPr="00E636C5" w:rsidRDefault="006C22E8" w:rsidP="005723A5">
            <w:pPr>
              <w:rPr>
                <w:lang w:val="fr-CA"/>
              </w:rPr>
            </w:pPr>
            <w:r>
              <w:rPr>
                <w:lang w:val="fr-CA"/>
              </w:rPr>
              <w:t>Remise du rapport de laboratoire</w:t>
            </w:r>
          </w:p>
        </w:tc>
        <w:tc>
          <w:tcPr>
            <w:tcW w:w="1872" w:type="dxa"/>
          </w:tcPr>
          <w:p w14:paraId="1B3A62F5" w14:textId="222B8E89" w:rsidR="005723A5" w:rsidRPr="00E636C5" w:rsidRDefault="005723A5" w:rsidP="005723A5">
            <w:pPr>
              <w:rPr>
                <w:lang w:val="fr-CA"/>
              </w:rPr>
            </w:pPr>
            <w:r>
              <w:rPr>
                <w:lang w:val="fr-CA"/>
              </w:rPr>
              <w:t>18/05/2015</w:t>
            </w:r>
          </w:p>
        </w:tc>
      </w:tr>
      <w:tr w:rsidR="005723A5" w:rsidRPr="00E636C5" w14:paraId="1ECA4B5F" w14:textId="77777777">
        <w:tc>
          <w:tcPr>
            <w:tcW w:w="4608" w:type="dxa"/>
          </w:tcPr>
          <w:p w14:paraId="6E9D4AB6" w14:textId="77777777" w:rsidR="005723A5" w:rsidRPr="00E636C5" w:rsidRDefault="005723A5">
            <w:pPr>
              <w:rPr>
                <w:lang w:val="fr-CA"/>
              </w:rPr>
            </w:pPr>
            <w:r w:rsidRPr="00E636C5">
              <w:rPr>
                <w:lang w:val="fr-CA"/>
              </w:rPr>
              <w:t>Fin de l’itération</w:t>
            </w:r>
          </w:p>
        </w:tc>
        <w:tc>
          <w:tcPr>
            <w:tcW w:w="1872" w:type="dxa"/>
          </w:tcPr>
          <w:p w14:paraId="2348113E" w14:textId="77777777" w:rsidR="005723A5" w:rsidRPr="00E636C5" w:rsidRDefault="005723A5">
            <w:pPr>
              <w:rPr>
                <w:lang w:val="fr-CA"/>
              </w:rPr>
            </w:pPr>
            <w:r>
              <w:rPr>
                <w:lang w:val="fr-CA"/>
              </w:rPr>
              <w:t>18/05/2015</w:t>
            </w:r>
          </w:p>
        </w:tc>
      </w:tr>
      <w:bookmarkEnd w:id="0"/>
    </w:tbl>
    <w:p w14:paraId="51BA38CD" w14:textId="77777777" w:rsidR="003C7438" w:rsidRPr="00E636C5" w:rsidRDefault="003C7438">
      <w:pPr>
        <w:pStyle w:val="Corpsdetexte"/>
        <w:ind w:left="0"/>
        <w:rPr>
          <w:lang w:val="fr-CA"/>
        </w:rPr>
      </w:pPr>
    </w:p>
    <w:p w14:paraId="702200A3" w14:textId="77777777" w:rsidR="003C7438" w:rsidRPr="00E636C5" w:rsidRDefault="008A4D87">
      <w:pPr>
        <w:pStyle w:val="Titre1"/>
        <w:rPr>
          <w:b w:val="0"/>
          <w:lang w:val="fr-CA"/>
        </w:rPr>
      </w:pPr>
      <w:r w:rsidRPr="00E636C5">
        <w:rPr>
          <w:lang w:val="fr-CA"/>
        </w:rPr>
        <w:t xml:space="preserve">2.  </w:t>
      </w:r>
      <w:r w:rsidR="00717134" w:rsidRPr="00E636C5">
        <w:rPr>
          <w:lang w:val="fr-CA"/>
        </w:rPr>
        <w:t>Objectifs clés</w:t>
      </w:r>
    </w:p>
    <w:p w14:paraId="6E3E832F" w14:textId="2B060ED7" w:rsidR="000561FC" w:rsidRDefault="00CB4AD1" w:rsidP="00CB4AD1">
      <w:pPr>
        <w:pStyle w:val="Paragraphedeliste"/>
        <w:numPr>
          <w:ilvl w:val="0"/>
          <w:numId w:val="39"/>
        </w:numPr>
        <w:rPr>
          <w:lang w:val="fr-CA"/>
        </w:rPr>
      </w:pPr>
      <w:r w:rsidRPr="00CB4AD1">
        <w:rPr>
          <w:lang w:val="fr-CA"/>
        </w:rPr>
        <w:t>Faire la</w:t>
      </w:r>
      <w:r>
        <w:rPr>
          <w:lang w:val="fr-CA"/>
        </w:rPr>
        <w:t xml:space="preserve"> structure de la base de donnée</w:t>
      </w:r>
    </w:p>
    <w:p w14:paraId="39A93293" w14:textId="5A56014E" w:rsidR="00CB4AD1" w:rsidRDefault="00CB4AD1" w:rsidP="00CB4AD1">
      <w:pPr>
        <w:pStyle w:val="Paragraphedeliste"/>
        <w:numPr>
          <w:ilvl w:val="0"/>
          <w:numId w:val="39"/>
        </w:numPr>
        <w:rPr>
          <w:lang w:val="fr-CA"/>
        </w:rPr>
      </w:pPr>
      <w:r>
        <w:rPr>
          <w:lang w:val="fr-CA"/>
        </w:rPr>
        <w:t>Implémenter Django</w:t>
      </w:r>
    </w:p>
    <w:p w14:paraId="227414FD" w14:textId="43B1D007" w:rsidR="00CB4AD1" w:rsidRDefault="00CB4AD1" w:rsidP="00CB4AD1">
      <w:pPr>
        <w:pStyle w:val="Paragraphedeliste"/>
        <w:numPr>
          <w:ilvl w:val="0"/>
          <w:numId w:val="39"/>
        </w:numPr>
        <w:rPr>
          <w:lang w:val="fr-CA"/>
        </w:rPr>
      </w:pPr>
      <w:r>
        <w:rPr>
          <w:lang w:val="fr-CA"/>
        </w:rPr>
        <w:t>Créer les comptes</w:t>
      </w:r>
    </w:p>
    <w:p w14:paraId="307CED8C" w14:textId="38236C8B" w:rsidR="00CB4AD1" w:rsidRDefault="00CB4AD1" w:rsidP="00CB4AD1">
      <w:pPr>
        <w:pStyle w:val="Paragraphedeliste"/>
        <w:numPr>
          <w:ilvl w:val="0"/>
          <w:numId w:val="39"/>
        </w:numPr>
        <w:rPr>
          <w:lang w:val="fr-CA"/>
        </w:rPr>
      </w:pPr>
      <w:r>
        <w:rPr>
          <w:lang w:val="fr-CA"/>
        </w:rPr>
        <w:t>Gérer des comptes</w:t>
      </w:r>
    </w:p>
    <w:p w14:paraId="173A7190" w14:textId="411260D1" w:rsidR="00CB4AD1" w:rsidRDefault="00CB4AD1" w:rsidP="00CB4AD1">
      <w:pPr>
        <w:pStyle w:val="Paragraphedeliste"/>
        <w:numPr>
          <w:ilvl w:val="0"/>
          <w:numId w:val="39"/>
        </w:numPr>
        <w:rPr>
          <w:lang w:val="fr-CA"/>
        </w:rPr>
      </w:pPr>
      <w:r>
        <w:rPr>
          <w:lang w:val="fr-CA"/>
        </w:rPr>
        <w:t>Faire une interface de base pour la démonstration</w:t>
      </w:r>
    </w:p>
    <w:p w14:paraId="4207D20F" w14:textId="5A42A55A" w:rsidR="00CB4AD1" w:rsidRPr="00CB4AD1" w:rsidRDefault="00CB4AD1" w:rsidP="00CB4AD1">
      <w:pPr>
        <w:pStyle w:val="Paragraphedeliste"/>
        <w:numPr>
          <w:ilvl w:val="0"/>
          <w:numId w:val="39"/>
        </w:numPr>
        <w:rPr>
          <w:lang w:val="fr-CA"/>
        </w:rPr>
      </w:pPr>
      <w:r>
        <w:rPr>
          <w:lang w:val="fr-CA"/>
        </w:rPr>
        <w:t>Faire les diagrammes demandés</w:t>
      </w:r>
    </w:p>
    <w:p w14:paraId="6F3B9815" w14:textId="77777777" w:rsidR="00642335" w:rsidRDefault="00642335" w:rsidP="00B7002B">
      <w:pPr>
        <w:pStyle w:val="Titre1"/>
        <w:rPr>
          <w:lang w:val="fr-CA"/>
        </w:rPr>
      </w:pPr>
    </w:p>
    <w:p w14:paraId="13090070" w14:textId="0DF8370E" w:rsidR="00A15332" w:rsidRDefault="008A4D87" w:rsidP="004D1050">
      <w:pPr>
        <w:pStyle w:val="Titre1"/>
        <w:rPr>
          <w:rFonts w:ascii="Times" w:hAnsi="Times"/>
          <w:b w:val="0"/>
          <w:color w:val="0000FF"/>
          <w:sz w:val="20"/>
          <w:lang w:val="fr-CA"/>
        </w:rPr>
      </w:pPr>
      <w:r w:rsidRPr="00E636C5">
        <w:rPr>
          <w:lang w:val="fr-CA"/>
        </w:rPr>
        <w:t xml:space="preserve">3.  </w:t>
      </w:r>
      <w:r w:rsidR="00E636C5">
        <w:rPr>
          <w:lang w:val="fr-CA"/>
        </w:rPr>
        <w:t>Affectations</w:t>
      </w:r>
      <w:r w:rsidR="00717134" w:rsidRPr="00E636C5">
        <w:rPr>
          <w:lang w:val="fr-CA"/>
        </w:rPr>
        <w:t xml:space="preserve"> d’éléments de travail</w:t>
      </w:r>
    </w:p>
    <w:p w14:paraId="0664DF05" w14:textId="77777777" w:rsidR="004D1050" w:rsidRPr="004D1050" w:rsidRDefault="004D1050" w:rsidP="004D1050"/>
    <w:p w14:paraId="5B628D2C" w14:textId="77777777" w:rsidR="00A15332" w:rsidRPr="00E636C5" w:rsidRDefault="00717134" w:rsidP="00612E0C">
      <w:pPr>
        <w:pStyle w:val="Corpsdetexte"/>
        <w:ind w:left="360"/>
        <w:rPr>
          <w:lang w:val="fr-CA"/>
        </w:rPr>
      </w:pPr>
      <w:r w:rsidRPr="00E636C5">
        <w:rPr>
          <w:lang w:val="fr-CA"/>
        </w:rPr>
        <w:t>Les éléments de travail suivants seront abordés dans cette itér</w:t>
      </w:r>
      <w:r w:rsidRPr="00E636C5">
        <w:rPr>
          <w:lang w:val="fr-CA"/>
        </w:rPr>
        <w:t>a</w:t>
      </w:r>
      <w:r w:rsidRPr="00E636C5">
        <w:rPr>
          <w:lang w:val="fr-CA"/>
        </w:rPr>
        <w:t>tion</w:t>
      </w:r>
      <w:r w:rsidR="00A15332" w:rsidRPr="00E636C5">
        <w:rPr>
          <w:lang w:val="fr-CA"/>
        </w:rPr>
        <w:t>:</w:t>
      </w:r>
      <w:bookmarkStart w:id="1" w:name="_GoBack"/>
      <w:bookmarkEnd w:id="1"/>
    </w:p>
    <w:tbl>
      <w:tblPr>
        <w:tblW w:w="951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850"/>
        <w:gridCol w:w="911"/>
        <w:gridCol w:w="720"/>
        <w:gridCol w:w="990"/>
        <w:gridCol w:w="990"/>
        <w:gridCol w:w="990"/>
        <w:gridCol w:w="2070"/>
      </w:tblGrid>
      <w:tr w:rsidR="00E636C5" w:rsidRPr="00E636C5" w14:paraId="6222351A" w14:textId="77777777" w:rsidTr="001B3431">
        <w:trPr>
          <w:trHeight w:val="728"/>
        </w:trPr>
        <w:tc>
          <w:tcPr>
            <w:tcW w:w="1998" w:type="dxa"/>
            <w:shd w:val="clear" w:color="auto" w:fill="D9D9D9"/>
          </w:tcPr>
          <w:p w14:paraId="6ECEAB92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Nom 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/ D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escription</w:t>
            </w:r>
          </w:p>
        </w:tc>
        <w:tc>
          <w:tcPr>
            <w:tcW w:w="850" w:type="dxa"/>
            <w:shd w:val="clear" w:color="auto" w:fill="D9D9D9"/>
            <w:noWrap/>
          </w:tcPr>
          <w:p w14:paraId="0998F109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Prior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té  </w:t>
            </w:r>
          </w:p>
        </w:tc>
        <w:tc>
          <w:tcPr>
            <w:tcW w:w="911" w:type="dxa"/>
            <w:shd w:val="clear" w:color="auto" w:fill="D9D9D9"/>
          </w:tcPr>
          <w:p w14:paraId="4B639673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Estim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tion de la taille (points)</w:t>
            </w:r>
            <w:bookmarkStart w:id="2" w:name="_Ref387505324"/>
            <w:r>
              <w:rPr>
                <w:rStyle w:val="Marquenotebasdepage"/>
                <w:rFonts w:ascii="Arial" w:hAnsi="Arial" w:cs="Arial"/>
                <w:b/>
                <w:szCs w:val="18"/>
                <w:lang w:val="fr-CA" w:eastAsia="ja-JP"/>
              </w:rPr>
              <w:footnoteReference w:id="2"/>
            </w:r>
            <w:bookmarkEnd w:id="2"/>
          </w:p>
        </w:tc>
        <w:tc>
          <w:tcPr>
            <w:tcW w:w="720" w:type="dxa"/>
            <w:shd w:val="clear" w:color="auto" w:fill="D9D9D9"/>
          </w:tcPr>
          <w:p w14:paraId="468F8BC0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  <w:r>
              <w:rPr>
                <w:rStyle w:val="Marquenotebasdepage"/>
                <w:rFonts w:ascii="Arial" w:hAnsi="Arial" w:cs="Arial"/>
                <w:b/>
                <w:szCs w:val="18"/>
                <w:lang w:val="fr-CA" w:eastAsia="ja-JP"/>
              </w:rPr>
              <w:footnoteReference w:id="3"/>
            </w:r>
          </w:p>
        </w:tc>
        <w:tc>
          <w:tcPr>
            <w:tcW w:w="990" w:type="dxa"/>
            <w:shd w:val="clear" w:color="auto" w:fill="D9D9D9"/>
          </w:tcPr>
          <w:p w14:paraId="0BF113A7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990" w:type="dxa"/>
            <w:shd w:val="clear" w:color="auto" w:fill="D9D9D9"/>
          </w:tcPr>
          <w:p w14:paraId="3A8BAB69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Heures travai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lées</w:t>
            </w:r>
            <w:r w:rsidRPr="00E636C5" w:rsidDel="008A4D87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</w:tcPr>
          <w:p w14:paraId="1B3BA866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eures re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s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tantes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(est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mées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)</w:t>
            </w:r>
            <w:proofErr w:type="gramEnd"/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begin"/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NOTEREF _Ref387505324 \h </w:instrText>
            </w:r>
            <w:r w:rsid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\* MERGEFORMAT </w:instrTex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separate"/>
            </w:r>
            <w:r w:rsidR="001B3431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t>2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end"/>
            </w:r>
          </w:p>
        </w:tc>
        <w:tc>
          <w:tcPr>
            <w:tcW w:w="2070" w:type="dxa"/>
            <w:shd w:val="clear" w:color="auto" w:fill="D9D9D9"/>
          </w:tcPr>
          <w:p w14:paraId="5AB80EF2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Documents de réf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rence</w:t>
            </w:r>
          </w:p>
        </w:tc>
      </w:tr>
      <w:tr w:rsidR="00E64C4D" w:rsidRPr="00E636C5" w14:paraId="700B9278" w14:textId="77777777" w:rsidTr="001B3431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555C0275" w14:textId="77777777" w:rsidR="00E64C4D" w:rsidRDefault="00E64C4D" w:rsidP="001B3431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Modèle du domaine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5D71E71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Élevé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68B7AA04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9025AE7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A664F00" w14:textId="2751C60D" w:rsidR="00E64C4D" w:rsidRPr="00E636C5" w:rsidRDefault="00227D53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Tous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F168DF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55123DC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2070" w:type="dxa"/>
            <w:vAlign w:val="bottom"/>
          </w:tcPr>
          <w:p w14:paraId="14D9512B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4C4D" w:rsidRPr="00E636C5" w14:paraId="4316547A" w14:textId="77777777" w:rsidTr="00DB4272">
        <w:trPr>
          <w:trHeight w:val="334"/>
        </w:trPr>
        <w:tc>
          <w:tcPr>
            <w:tcW w:w="1998" w:type="dxa"/>
            <w:shd w:val="clear" w:color="auto" w:fill="auto"/>
            <w:noWrap/>
            <w:vAlign w:val="bottom"/>
          </w:tcPr>
          <w:p w14:paraId="06FEFA1C" w14:textId="77777777" w:rsidR="00E64C4D" w:rsidRDefault="00E64C4D" w:rsidP="001B3431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Diagramme de séquence système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ECDC907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Élevé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37A60EF9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789942FE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ABF0A1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13B08C3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0CBE41F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2070" w:type="dxa"/>
            <w:vAlign w:val="bottom"/>
          </w:tcPr>
          <w:p w14:paraId="58FB7DCF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4C4D" w:rsidRPr="00E636C5" w14:paraId="453A087A" w14:textId="77777777" w:rsidTr="001B3431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4AB3A3D6" w14:textId="77777777" w:rsidR="00E64C4D" w:rsidRDefault="00E64C4D" w:rsidP="001B3431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Écrire les contrats d’opération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8A12893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Élevé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099E7575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1F0CCC1E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8FF60BB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82ECADE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6294D77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14:paraId="798D8526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4C4D" w:rsidRPr="00E636C5" w14:paraId="7ECA9B8E" w14:textId="77777777" w:rsidTr="001B3431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5E640BF5" w14:textId="77777777" w:rsidR="00E64C4D" w:rsidRDefault="00DB4272" w:rsidP="001B3431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Écrire diagramme de séquence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F2B9577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Élevé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0611B972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7103FB44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0CB4A07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1E3BECA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91B39D4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14:paraId="148649D1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14:paraId="54D210A7" w14:textId="77777777" w:rsidTr="001B3431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3DBEA57A" w14:textId="77777777" w:rsidR="00E636C5" w:rsidRPr="00E636C5" w:rsidRDefault="001B3431" w:rsidP="001B3431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Créer des comptes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5DEFBC8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Él</w:t>
            </w:r>
            <w:r>
              <w:rPr>
                <w:rFonts w:ascii="Arial" w:hAnsi="Arial" w:cs="Arial"/>
                <w:lang w:val="fr-CA" w:eastAsia="ja-JP"/>
              </w:rPr>
              <w:t>e</w:t>
            </w:r>
            <w:r>
              <w:rPr>
                <w:rFonts w:ascii="Arial" w:hAnsi="Arial" w:cs="Arial"/>
                <w:lang w:val="fr-CA" w:eastAsia="ja-JP"/>
              </w:rPr>
              <w:t>vé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666E05EA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5E5CF2E" w14:textId="77777777" w:rsidR="00E636C5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C49E422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9C1F70B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2F433A" w14:textId="77777777" w:rsidR="00E636C5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2070" w:type="dxa"/>
            <w:vAlign w:val="bottom"/>
          </w:tcPr>
          <w:p w14:paraId="6D32E6ED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14:paraId="7DEBB871" w14:textId="77777777" w:rsidTr="001B3431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19D5A891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Gérer des comptes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4B08A9C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Élevé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73C24488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7ECC08A4" w14:textId="77777777" w:rsidR="00E636C5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47489DD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5D9E117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29D084D" w14:textId="77777777" w:rsidR="00E636C5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2070" w:type="dxa"/>
            <w:vAlign w:val="bottom"/>
          </w:tcPr>
          <w:p w14:paraId="5D541663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14:paraId="040698F4" w14:textId="77777777" w:rsidTr="001B3431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570FCE25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Créer la structure de la base de do</w:t>
            </w:r>
            <w:r>
              <w:rPr>
                <w:rFonts w:ascii="Arial" w:hAnsi="Arial" w:cs="Arial"/>
                <w:lang w:val="fr-CA" w:eastAsia="ja-JP"/>
              </w:rPr>
              <w:t>n</w:t>
            </w:r>
            <w:r>
              <w:rPr>
                <w:rFonts w:ascii="Arial" w:hAnsi="Arial" w:cs="Arial"/>
                <w:lang w:val="fr-CA" w:eastAsia="ja-JP"/>
              </w:rPr>
              <w:t>née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4644E77" w14:textId="77777777" w:rsidR="00E636C5" w:rsidRPr="00E636C5" w:rsidRDefault="001B3431" w:rsidP="001B3431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Moyen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6722E9B8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416D246A" w14:textId="77777777" w:rsidR="00E636C5" w:rsidRDefault="00DB4272" w:rsidP="00E636C5">
            <w:pPr>
              <w:widowControl/>
              <w:spacing w:line="240" w:lineRule="auto"/>
              <w:rPr>
                <w:lang w:val="fr-CA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  <w:p w14:paraId="131AD7EB" w14:textId="77777777" w:rsidR="00642335" w:rsidRPr="00E636C5" w:rsidRDefault="0064233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DA0AF2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2E29EB5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AEF79D1" w14:textId="77777777" w:rsidR="00E636C5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2070" w:type="dxa"/>
            <w:vAlign w:val="bottom"/>
          </w:tcPr>
          <w:p w14:paraId="30212EA1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</w:tbl>
    <w:p w14:paraId="005839B3" w14:textId="57F5709D" w:rsidR="00766B33" w:rsidRPr="00E636C5" w:rsidRDefault="00766B33" w:rsidP="00926E91">
      <w:pPr>
        <w:pStyle w:val="Titre1"/>
        <w:rPr>
          <w:lang w:val="fr-CA"/>
        </w:rPr>
      </w:pPr>
    </w:p>
    <w:sectPr w:rsidR="00766B33" w:rsidRPr="00E636C5" w:rsidSect="004D621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42564" w14:textId="77777777" w:rsidR="005723A5" w:rsidRDefault="005723A5">
      <w:r>
        <w:separator/>
      </w:r>
    </w:p>
  </w:endnote>
  <w:endnote w:type="continuationSeparator" w:id="0">
    <w:p w14:paraId="18FCEE0E" w14:textId="77777777" w:rsidR="005723A5" w:rsidRDefault="0057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723A5" w:rsidRPr="005E03DA" w14:paraId="520CFA2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2DB38F" w14:textId="77777777" w:rsidR="005723A5" w:rsidRPr="005E03DA" w:rsidRDefault="005723A5">
          <w:pPr>
            <w:ind w:right="360"/>
            <w:rPr>
              <w:lang w:val="fr-CA"/>
            </w:rPr>
          </w:pPr>
          <w:r w:rsidRPr="005E03DA">
            <w:rPr>
              <w:lang w:val="fr-CA"/>
            </w:rPr>
            <w:t>LOG210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4E35AF" w14:textId="77777777" w:rsidR="005723A5" w:rsidRPr="005E03DA" w:rsidRDefault="005723A5">
          <w:pPr>
            <w:jc w:val="center"/>
            <w:rPr>
              <w:lang w:val="fr-CA"/>
            </w:rPr>
          </w:pPr>
          <w:r w:rsidRPr="005E03DA">
            <w:rPr>
              <w:lang w:val="fr-CA"/>
            </w:rPr>
            <w:sym w:font="Symbol" w:char="F0D3"/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DOCPROPERTY "Company"  \* MERGEFORMAT </w:instrText>
          </w:r>
          <w:r w:rsidRPr="005E03DA">
            <w:rPr>
              <w:lang w:val="fr-CA"/>
            </w:rPr>
            <w:fldChar w:fldCharType="separate"/>
          </w:r>
          <w:r>
            <w:rPr>
              <w:lang w:val="fr-CA"/>
            </w:rPr>
            <w:t xml:space="preserve">Ce texte vient de la propriété </w:t>
          </w:r>
          <w:proofErr w:type="spellStart"/>
          <w:r>
            <w:rPr>
              <w:lang w:val="fr-CA"/>
            </w:rPr>
            <w:t>Company</w:t>
          </w:r>
          <w:proofErr w:type="spellEnd"/>
          <w:r>
            <w:rPr>
              <w:lang w:val="fr-CA"/>
            </w:rPr>
            <w:t xml:space="preserve"> dans Word</w:t>
          </w:r>
          <w:r w:rsidRPr="005E03DA">
            <w:rPr>
              <w:lang w:val="fr-CA"/>
            </w:rPr>
            <w:fldChar w:fldCharType="end"/>
          </w:r>
          <w:r w:rsidRPr="005E03DA">
            <w:rPr>
              <w:lang w:val="fr-CA"/>
            </w:rPr>
            <w:t xml:space="preserve">, </w:t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DATE \@ "yyyy" </w:instrText>
          </w:r>
          <w:r w:rsidRPr="005E03DA">
            <w:rPr>
              <w:lang w:val="fr-CA"/>
            </w:rPr>
            <w:fldChar w:fldCharType="separate"/>
          </w:r>
          <w:r>
            <w:rPr>
              <w:noProof/>
              <w:lang w:val="fr-CA"/>
            </w:rPr>
            <w:t>2015</w:t>
          </w:r>
          <w:r w:rsidRPr="005E03DA">
            <w:rPr>
              <w:lang w:val="fr-C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6E7861" w14:textId="77777777" w:rsidR="005723A5" w:rsidRPr="005E03DA" w:rsidRDefault="005723A5">
          <w:pPr>
            <w:jc w:val="right"/>
            <w:rPr>
              <w:lang w:val="fr-CA"/>
            </w:rPr>
          </w:pPr>
          <w:r w:rsidRPr="005E03DA">
            <w:rPr>
              <w:lang w:val="fr-CA"/>
            </w:rPr>
            <w:t xml:space="preserve">Page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PAGE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227D53">
            <w:rPr>
              <w:rStyle w:val="Numrodepage"/>
              <w:noProof/>
              <w:lang w:val="fr-CA"/>
            </w:rPr>
            <w:t>1</w:t>
          </w:r>
          <w:r w:rsidRPr="005E03DA">
            <w:rPr>
              <w:rStyle w:val="Numrodepage"/>
              <w:lang w:val="fr-CA"/>
            </w:rPr>
            <w:fldChar w:fldCharType="end"/>
          </w:r>
          <w:r w:rsidRPr="005E03DA">
            <w:rPr>
              <w:rStyle w:val="Numrodepage"/>
              <w:lang w:val="fr-CA"/>
            </w:rPr>
            <w:t xml:space="preserve"> of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NUMPAGES  \* MERGEFORMAT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227D53">
            <w:rPr>
              <w:rStyle w:val="Numrodepage"/>
              <w:noProof/>
              <w:lang w:val="fr-CA"/>
            </w:rPr>
            <w:t>2</w:t>
          </w:r>
          <w:r w:rsidRPr="005E03DA">
            <w:rPr>
              <w:rStyle w:val="Numrodepage"/>
              <w:lang w:val="fr-CA"/>
            </w:rPr>
            <w:fldChar w:fldCharType="end"/>
          </w:r>
        </w:p>
      </w:tc>
    </w:tr>
  </w:tbl>
  <w:p w14:paraId="56E6817D" w14:textId="77777777" w:rsidR="005723A5" w:rsidRDefault="005723A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A45EB" w14:textId="77777777" w:rsidR="005723A5" w:rsidRDefault="005723A5">
      <w:r>
        <w:separator/>
      </w:r>
    </w:p>
  </w:footnote>
  <w:footnote w:type="continuationSeparator" w:id="0">
    <w:p w14:paraId="7EE60F58" w14:textId="77777777" w:rsidR="005723A5" w:rsidRDefault="005723A5">
      <w:r>
        <w:continuationSeparator/>
      </w:r>
    </w:p>
  </w:footnote>
  <w:footnote w:id="1">
    <w:p w14:paraId="52E83D99" w14:textId="77777777" w:rsidR="005723A5" w:rsidRPr="0049452E" w:rsidRDefault="005723A5">
      <w:pPr>
        <w:pStyle w:val="Notedebasdepage"/>
        <w:rPr>
          <w:lang w:val="fr-CA"/>
        </w:rPr>
      </w:pPr>
      <w:r>
        <w:rPr>
          <w:rStyle w:val="Marquenotebasdepage"/>
        </w:rPr>
        <w:footnoteRef/>
      </w:r>
      <w:r w:rsidRPr="0049452E">
        <w:rPr>
          <w:lang w:val="fr-CA"/>
        </w:rPr>
        <w:t xml:space="preserve"> </w:t>
      </w:r>
      <w:r>
        <w:rPr>
          <w:lang w:val="fr-CA"/>
        </w:rPr>
        <w:t xml:space="preserve">Voici des instructions pour planifier une itération selon le processus unifié : </w:t>
      </w:r>
      <w:hyperlink r:id="rId1" w:history="1">
        <w:r w:rsidRPr="00E3308C">
          <w:rPr>
            <w:rStyle w:val="Lienhypertexte"/>
            <w:lang w:val="fr-CA"/>
          </w:rPr>
          <w:t>https://docs.google.com/a/etsmtl.net/document/d/1xeCCdR4-sTznTPaSKYIl4l_bQi-gE5stPWSA5VArRlY/edit?usp=sharing</w:t>
        </w:r>
      </w:hyperlink>
      <w:r>
        <w:rPr>
          <w:lang w:val="fr-CA"/>
        </w:rPr>
        <w:t xml:space="preserve"> </w:t>
      </w:r>
    </w:p>
  </w:footnote>
  <w:footnote w:id="2">
    <w:p w14:paraId="328FF3A5" w14:textId="77777777" w:rsidR="005723A5" w:rsidRPr="00E636C5" w:rsidRDefault="005723A5" w:rsidP="00E636C5">
      <w:pPr>
        <w:pStyle w:val="Notedebasdepage"/>
        <w:rPr>
          <w:lang w:val="fr-CA"/>
        </w:rPr>
      </w:pPr>
      <w:r>
        <w:rPr>
          <w:rStyle w:val="Marquenotebasdepage"/>
        </w:rPr>
        <w:footnoteRef/>
      </w:r>
      <w:r w:rsidRPr="00E636C5">
        <w:rPr>
          <w:lang w:val="fr-CA"/>
        </w:rPr>
        <w:t xml:space="preserve"> </w:t>
      </w:r>
      <w:r>
        <w:rPr>
          <w:lang w:val="fr-CA"/>
        </w:rPr>
        <w:t xml:space="preserve">Voici comment faire des estimations de la taille et des heures restantes : </w:t>
      </w:r>
      <w:hyperlink r:id="rId2" w:history="1">
        <w:r w:rsidRPr="008315C0">
          <w:rPr>
            <w:rStyle w:val="Lienhypertexte"/>
            <w:lang w:val="fr-CA"/>
          </w:rPr>
          <w:t>https://docs.google.com/a/etsmtl.net/document/d/1bDy0chpWQbK9bZ82zdsBweuAgNYni3T2k79xihr6CuU/edit?usp=sharing</w:t>
        </w:r>
      </w:hyperlink>
      <w:r>
        <w:rPr>
          <w:lang w:val="fr-CA"/>
        </w:rPr>
        <w:t xml:space="preserve"> </w:t>
      </w:r>
    </w:p>
  </w:footnote>
  <w:footnote w:id="3">
    <w:p w14:paraId="5782CB58" w14:textId="77777777" w:rsidR="005723A5" w:rsidRPr="00E636C5" w:rsidRDefault="005723A5" w:rsidP="00E636C5">
      <w:pPr>
        <w:pStyle w:val="Notedebasdepage"/>
        <w:rPr>
          <w:lang w:val="fr-CA"/>
        </w:rPr>
      </w:pPr>
      <w:r>
        <w:rPr>
          <w:rStyle w:val="Marquenotebasdepage"/>
        </w:rPr>
        <w:footnoteRef/>
      </w:r>
      <w:r w:rsidRPr="00E636C5">
        <w:rPr>
          <w:lang w:val="fr-CA"/>
        </w:rPr>
        <w:t xml:space="preserve"> Les états utilisés sont les mêmes recommandé</w:t>
      </w:r>
      <w:r>
        <w:rPr>
          <w:lang w:val="fr-CA"/>
        </w:rPr>
        <w:t>s</w:t>
      </w:r>
      <w:r w:rsidRPr="00E636C5">
        <w:rPr>
          <w:lang w:val="fr-CA"/>
        </w:rPr>
        <w:t xml:space="preserve"> par </w:t>
      </w:r>
      <w:proofErr w:type="spellStart"/>
      <w:r w:rsidRPr="00E636C5">
        <w:rPr>
          <w:lang w:val="fr-CA"/>
        </w:rPr>
        <w:t>Eclipse</w:t>
      </w:r>
      <w:proofErr w:type="spellEnd"/>
      <w:r w:rsidRPr="00E636C5">
        <w:rPr>
          <w:lang w:val="fr-CA"/>
        </w:rPr>
        <w:t xml:space="preserve"> pour</w:t>
      </w:r>
      <w:r>
        <w:rPr>
          <w:lang w:val="fr-CA"/>
        </w:rPr>
        <w:t xml:space="preserve"> leurs bogues :</w:t>
      </w:r>
      <w:r w:rsidRPr="00E636C5">
        <w:rPr>
          <w:lang w:val="fr-CA"/>
        </w:rPr>
        <w:t xml:space="preserve"> Nouveau</w:t>
      </w:r>
      <w:r>
        <w:rPr>
          <w:lang w:val="fr-CA"/>
        </w:rPr>
        <w:t>,</w:t>
      </w:r>
      <w:r w:rsidRPr="00E636C5">
        <w:rPr>
          <w:lang w:val="fr-CA"/>
        </w:rPr>
        <w:t xml:space="preserve"> </w:t>
      </w:r>
      <w:r>
        <w:rPr>
          <w:lang w:val="fr-CA"/>
        </w:rPr>
        <w:t>Assigné</w:t>
      </w:r>
      <w:r w:rsidRPr="00E636C5">
        <w:rPr>
          <w:lang w:val="fr-CA"/>
        </w:rPr>
        <w:t xml:space="preserve">, Résolu, Vérifié, et </w:t>
      </w:r>
      <w:r>
        <w:rPr>
          <w:lang w:val="fr-CA"/>
        </w:rPr>
        <w:t>F</w:t>
      </w:r>
      <w:r w:rsidRPr="00E636C5">
        <w:rPr>
          <w:lang w:val="fr-CA"/>
        </w:rPr>
        <w:t>ermé. Vous devrez peut-être définir vos propres états.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723A5" w:rsidRPr="00E636C5" w14:paraId="4DAFC130" w14:textId="77777777">
      <w:tc>
        <w:tcPr>
          <w:tcW w:w="6379" w:type="dxa"/>
        </w:tcPr>
        <w:p w14:paraId="113C3BC7" w14:textId="77777777" w:rsidR="005723A5" w:rsidRPr="00E636C5" w:rsidRDefault="005723A5">
          <w:pPr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TITLE  \* MERGEFORMAT </w:instrText>
          </w:r>
          <w:r w:rsidRPr="00E636C5">
            <w:rPr>
              <w:lang w:val="fr-CA"/>
            </w:rPr>
            <w:fldChar w:fldCharType="separate"/>
          </w:r>
          <w:r>
            <w:rPr>
              <w:lang w:val="fr-CA"/>
            </w:rPr>
            <w:t>Plan d'itération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14:paraId="4ECDF152" w14:textId="77777777" w:rsidR="005723A5" w:rsidRPr="00E636C5" w:rsidRDefault="005723A5" w:rsidP="001B3431">
          <w:pPr>
            <w:rPr>
              <w:lang w:val="fr-CA"/>
            </w:rPr>
          </w:pPr>
          <w:r w:rsidRPr="00E636C5">
            <w:rPr>
              <w:lang w:val="fr-CA"/>
            </w:rPr>
            <w:t xml:space="preserve">  Date</w:t>
          </w:r>
          <w:proofErr w:type="gramStart"/>
          <w:r w:rsidRPr="00E636C5">
            <w:rPr>
              <w:lang w:val="fr-CA"/>
            </w:rPr>
            <w:t xml:space="preserve">:  </w:t>
          </w:r>
          <w:r>
            <w:rPr>
              <w:lang w:val="fr-CA"/>
            </w:rPr>
            <w:t>04</w:t>
          </w:r>
          <w:proofErr w:type="gramEnd"/>
          <w:r>
            <w:rPr>
              <w:lang w:val="fr-CA"/>
            </w:rPr>
            <w:t>/05/2015</w:t>
          </w:r>
        </w:p>
      </w:tc>
    </w:tr>
  </w:tbl>
  <w:p w14:paraId="6A932594" w14:textId="77777777" w:rsidR="005723A5" w:rsidRDefault="005723A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itr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0A07B4"/>
    <w:multiLevelType w:val="hybridMultilevel"/>
    <w:tmpl w:val="56C2B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D561C90"/>
    <w:multiLevelType w:val="hybridMultilevel"/>
    <w:tmpl w:val="D8D87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29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431"/>
    <w:rsid w:val="000178C5"/>
    <w:rsid w:val="000245C9"/>
    <w:rsid w:val="000561FC"/>
    <w:rsid w:val="00083367"/>
    <w:rsid w:val="000B6D46"/>
    <w:rsid w:val="000F2F10"/>
    <w:rsid w:val="00106B91"/>
    <w:rsid w:val="00170DD9"/>
    <w:rsid w:val="00176824"/>
    <w:rsid w:val="001B3431"/>
    <w:rsid w:val="001E146F"/>
    <w:rsid w:val="00227D53"/>
    <w:rsid w:val="00241C30"/>
    <w:rsid w:val="003C7438"/>
    <w:rsid w:val="003D20BC"/>
    <w:rsid w:val="00484F60"/>
    <w:rsid w:val="0049452E"/>
    <w:rsid w:val="004D1050"/>
    <w:rsid w:val="004D621B"/>
    <w:rsid w:val="004E307A"/>
    <w:rsid w:val="00534593"/>
    <w:rsid w:val="005723A5"/>
    <w:rsid w:val="005E03DA"/>
    <w:rsid w:val="005F5C34"/>
    <w:rsid w:val="00612E0C"/>
    <w:rsid w:val="00642335"/>
    <w:rsid w:val="00676232"/>
    <w:rsid w:val="006C22E8"/>
    <w:rsid w:val="00717134"/>
    <w:rsid w:val="007618F3"/>
    <w:rsid w:val="00766B33"/>
    <w:rsid w:val="00826F34"/>
    <w:rsid w:val="008A4D87"/>
    <w:rsid w:val="00926E91"/>
    <w:rsid w:val="009367DD"/>
    <w:rsid w:val="009D6937"/>
    <w:rsid w:val="00A15332"/>
    <w:rsid w:val="00A31804"/>
    <w:rsid w:val="00AC5C10"/>
    <w:rsid w:val="00B5408F"/>
    <w:rsid w:val="00B7002B"/>
    <w:rsid w:val="00BB2A09"/>
    <w:rsid w:val="00C55459"/>
    <w:rsid w:val="00C72CDA"/>
    <w:rsid w:val="00C93D0D"/>
    <w:rsid w:val="00CB4A37"/>
    <w:rsid w:val="00CB4AD1"/>
    <w:rsid w:val="00D1755E"/>
    <w:rsid w:val="00D8366F"/>
    <w:rsid w:val="00DB3AE9"/>
    <w:rsid w:val="00DB4272"/>
    <w:rsid w:val="00E636C5"/>
    <w:rsid w:val="00E64C4D"/>
    <w:rsid w:val="00F105C2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73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Marquenotebasdepage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annotation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">
    <w:name w:val="Table Grid"/>
    <w:basedOn w:val="Tableau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4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Marquenotebasdepage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annotation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">
    <w:name w:val="Table Grid"/>
    <w:basedOn w:val="Tableau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a/etsmtl.net/document/d/1xeCCdR4-sTznTPaSKYIl4l_bQi-gE5stPWSA5VArRlY/edit?usp=sharing" TargetMode="External"/><Relationship Id="rId2" Type="http://schemas.openxmlformats.org/officeDocument/2006/relationships/hyperlink" Target="https://docs.google.com/a/etsmtl.net/document/d/1bDy0chpWQbK9bZ82zdsBweuAgNYni3T2k79xihr6CuU/edit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OSX:Users:am36880:Downloads:Plan%20d'ite&#769;ration%20-%20gab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19DE8-EAF7-C649-86B3-41736F923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d'itération - gabarit.dotx</Template>
  <TotalTime>35</TotalTime>
  <Pages>2</Pages>
  <Words>195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d'itération</vt:lpstr>
    </vt:vector>
  </TitlesOfParts>
  <Company>Ce texte vient de la propriété Company dans Word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Skeleton</dc:creator>
  <cp:keywords/>
  <dc:description/>
  <cp:lastModifiedBy>Skeleton</cp:lastModifiedBy>
  <cp:revision>7</cp:revision>
  <dcterms:created xsi:type="dcterms:W3CDTF">2015-05-04T22:19:00Z</dcterms:created>
  <dcterms:modified xsi:type="dcterms:W3CDTF">2015-05-04T23:16:00Z</dcterms:modified>
</cp:coreProperties>
</file>