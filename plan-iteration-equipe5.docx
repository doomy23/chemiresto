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08846" w14:textId="7BD2BB8E" w:rsidR="003C7438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1B3431">
        <w:rPr>
          <w:lang w:val="fr-CA"/>
        </w:rPr>
        <w:t>Plan d'itération</w:t>
      </w:r>
      <w:r w:rsidRPr="00E636C5">
        <w:rPr>
          <w:lang w:val="fr-CA"/>
        </w:rPr>
        <w:fldChar w:fldCharType="end"/>
      </w:r>
    </w:p>
    <w:p w14:paraId="74C8CD6D" w14:textId="577F95C8" w:rsidR="003C7438" w:rsidRDefault="00A367CA" w:rsidP="00A367CA">
      <w:pPr>
        <w:pStyle w:val="Titre2"/>
        <w:numPr>
          <w:ilvl w:val="0"/>
          <w:numId w:val="0"/>
        </w:numPr>
        <w:ind w:left="360"/>
      </w:pPr>
      <w:r>
        <w:t>Équipe 5:</w:t>
      </w:r>
    </w:p>
    <w:p w14:paraId="5E722A20" w14:textId="6691C6B0" w:rsidR="00A367CA" w:rsidRDefault="00A367CA" w:rsidP="00A367CA">
      <w:pPr>
        <w:pStyle w:val="Paragraphedeliste"/>
        <w:numPr>
          <w:ilvl w:val="0"/>
          <w:numId w:val="40"/>
        </w:numPr>
      </w:pPr>
      <w:bookmarkStart w:id="0" w:name="_GoBack"/>
      <w:bookmarkEnd w:id="0"/>
      <w:r>
        <w:t>Dominic Roberge</w:t>
      </w:r>
    </w:p>
    <w:p w14:paraId="23D00758" w14:textId="26BC87DF" w:rsidR="00A367CA" w:rsidRDefault="00A367CA" w:rsidP="00A367CA">
      <w:pPr>
        <w:pStyle w:val="Paragraphedeliste"/>
        <w:numPr>
          <w:ilvl w:val="0"/>
          <w:numId w:val="40"/>
        </w:numPr>
      </w:pPr>
      <w:r>
        <w:t>(AK56700) Anthony Martin Coallier</w:t>
      </w:r>
    </w:p>
    <w:p w14:paraId="29B53182" w14:textId="0BD6F60F" w:rsidR="00A367CA" w:rsidRDefault="00A367CA" w:rsidP="00A367CA">
      <w:pPr>
        <w:pStyle w:val="Paragraphedeliste"/>
        <w:numPr>
          <w:ilvl w:val="0"/>
          <w:numId w:val="40"/>
        </w:numPr>
      </w:pPr>
      <w:r>
        <w:t>(AJ91960) André Koolen</w:t>
      </w:r>
    </w:p>
    <w:p w14:paraId="50AA4E4D" w14:textId="308ACA4C" w:rsidR="00A367CA" w:rsidRPr="00A367CA" w:rsidRDefault="00A367CA" w:rsidP="00A367CA">
      <w:pPr>
        <w:pStyle w:val="Paragraphedeliste"/>
        <w:numPr>
          <w:ilvl w:val="0"/>
          <w:numId w:val="40"/>
        </w:numPr>
      </w:pPr>
      <w:r>
        <w:t>Etienne Caya</w:t>
      </w:r>
    </w:p>
    <w:p w14:paraId="3E206515" w14:textId="77777777" w:rsidR="00A367CA" w:rsidRPr="00A367CA" w:rsidRDefault="00A367CA" w:rsidP="00A367CA"/>
    <w:p w14:paraId="567DD34B" w14:textId="77777777"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14:paraId="44BFF624" w14:textId="7565641E" w:rsidR="003C7438" w:rsidRPr="000F2F10" w:rsidRDefault="008A4D87" w:rsidP="000F2F10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 w14:paraId="6EA17A8B" w14:textId="77777777">
        <w:tc>
          <w:tcPr>
            <w:tcW w:w="4608" w:type="dxa"/>
          </w:tcPr>
          <w:p w14:paraId="1352A3AA" w14:textId="77777777"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1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14:paraId="645D6967" w14:textId="77777777"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 w14:paraId="32C713E3" w14:textId="77777777">
        <w:tc>
          <w:tcPr>
            <w:tcW w:w="4608" w:type="dxa"/>
          </w:tcPr>
          <w:p w14:paraId="43E71670" w14:textId="77777777"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14:paraId="1354AEEA" w14:textId="77777777" w:rsidR="003C7438" w:rsidRPr="00E636C5" w:rsidRDefault="001B3431">
            <w:pPr>
              <w:rPr>
                <w:lang w:val="fr-CA"/>
              </w:rPr>
            </w:pPr>
            <w:r>
              <w:rPr>
                <w:lang w:val="fr-CA"/>
              </w:rPr>
              <w:t>04/05/2015</w:t>
            </w:r>
          </w:p>
        </w:tc>
      </w:tr>
      <w:tr w:rsidR="005723A5" w:rsidRPr="00E636C5" w14:paraId="6A0334C2" w14:textId="77777777">
        <w:tc>
          <w:tcPr>
            <w:tcW w:w="4608" w:type="dxa"/>
          </w:tcPr>
          <w:p w14:paraId="1A52ACE1" w14:textId="26ECB7C0" w:rsidR="005723A5" w:rsidRPr="00E636C5" w:rsidRDefault="005723A5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</w:t>
            </w:r>
          </w:p>
        </w:tc>
        <w:tc>
          <w:tcPr>
            <w:tcW w:w="1872" w:type="dxa"/>
          </w:tcPr>
          <w:p w14:paraId="70BEFD2A" w14:textId="62521498" w:rsidR="005723A5" w:rsidRPr="00E636C5" w:rsidRDefault="005723A5">
            <w:pPr>
              <w:rPr>
                <w:lang w:val="fr-CA"/>
              </w:rPr>
            </w:pPr>
            <w:r>
              <w:rPr>
                <w:lang w:val="fr-CA"/>
              </w:rPr>
              <w:t>11/05/2015</w:t>
            </w:r>
          </w:p>
        </w:tc>
      </w:tr>
      <w:tr w:rsidR="005723A5" w:rsidRPr="00E636C5" w14:paraId="29F31C9C" w14:textId="77777777">
        <w:tc>
          <w:tcPr>
            <w:tcW w:w="4608" w:type="dxa"/>
          </w:tcPr>
          <w:p w14:paraId="180BE419" w14:textId="4F19C779" w:rsidR="005723A5" w:rsidRPr="00E636C5" w:rsidRDefault="006C22E8" w:rsidP="005723A5">
            <w:pPr>
              <w:rPr>
                <w:lang w:val="fr-CA"/>
              </w:rPr>
            </w:pPr>
            <w:r>
              <w:rPr>
                <w:lang w:val="fr-CA"/>
              </w:rPr>
              <w:t>Remise du rapport de laboratoire</w:t>
            </w:r>
          </w:p>
        </w:tc>
        <w:tc>
          <w:tcPr>
            <w:tcW w:w="1872" w:type="dxa"/>
          </w:tcPr>
          <w:p w14:paraId="1B3A62F5" w14:textId="222B8E89" w:rsidR="005723A5" w:rsidRPr="00E636C5" w:rsidRDefault="005723A5" w:rsidP="005723A5">
            <w:pPr>
              <w:rPr>
                <w:lang w:val="fr-CA"/>
              </w:rPr>
            </w:pPr>
            <w:r>
              <w:rPr>
                <w:lang w:val="fr-CA"/>
              </w:rPr>
              <w:t>18/05/2015</w:t>
            </w:r>
          </w:p>
        </w:tc>
      </w:tr>
      <w:tr w:rsidR="005723A5" w:rsidRPr="00E636C5" w14:paraId="1ECA4B5F" w14:textId="77777777">
        <w:tc>
          <w:tcPr>
            <w:tcW w:w="4608" w:type="dxa"/>
          </w:tcPr>
          <w:p w14:paraId="6E9D4AB6" w14:textId="77777777" w:rsidR="005723A5" w:rsidRPr="00E636C5" w:rsidRDefault="005723A5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14:paraId="2348113E" w14:textId="77777777" w:rsidR="005723A5" w:rsidRPr="00E636C5" w:rsidRDefault="005723A5">
            <w:pPr>
              <w:rPr>
                <w:lang w:val="fr-CA"/>
              </w:rPr>
            </w:pPr>
            <w:r>
              <w:rPr>
                <w:lang w:val="fr-CA"/>
              </w:rPr>
              <w:t>18/05/2015</w:t>
            </w:r>
          </w:p>
        </w:tc>
      </w:tr>
      <w:bookmarkEnd w:id="1"/>
    </w:tbl>
    <w:p w14:paraId="51BA38CD" w14:textId="77777777" w:rsidR="003C7438" w:rsidRPr="00E636C5" w:rsidRDefault="003C7438">
      <w:pPr>
        <w:pStyle w:val="Corpsdetexte"/>
        <w:ind w:left="0"/>
        <w:rPr>
          <w:lang w:val="fr-CA"/>
        </w:rPr>
      </w:pPr>
    </w:p>
    <w:p w14:paraId="702200A3" w14:textId="77777777" w:rsidR="003C7438" w:rsidRPr="00E636C5" w:rsidRDefault="008A4D87">
      <w:pPr>
        <w:pStyle w:val="Titre1"/>
        <w:rPr>
          <w:b w:val="0"/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14:paraId="6E3E832F" w14:textId="2B060ED7" w:rsidR="000561FC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 w:rsidRPr="00CB4AD1">
        <w:rPr>
          <w:lang w:val="fr-CA"/>
        </w:rPr>
        <w:t>Faire la</w:t>
      </w:r>
      <w:r>
        <w:rPr>
          <w:lang w:val="fr-CA"/>
        </w:rPr>
        <w:t xml:space="preserve"> structure de la base de donnée</w:t>
      </w:r>
    </w:p>
    <w:p w14:paraId="39A93293" w14:textId="5A56014E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Implémenter Django</w:t>
      </w:r>
    </w:p>
    <w:p w14:paraId="227414FD" w14:textId="43B1D007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Créer les comptes</w:t>
      </w:r>
    </w:p>
    <w:p w14:paraId="307CED8C" w14:textId="38236C8B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Gérer des comptes</w:t>
      </w:r>
    </w:p>
    <w:p w14:paraId="173A7190" w14:textId="411260D1" w:rsid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Faire une interface de base pour la démonstration</w:t>
      </w:r>
    </w:p>
    <w:p w14:paraId="4207D20F" w14:textId="5A42A55A" w:rsidR="00CB4AD1" w:rsidRPr="00CB4AD1" w:rsidRDefault="00CB4AD1" w:rsidP="00CB4AD1">
      <w:pPr>
        <w:pStyle w:val="Paragraphedeliste"/>
        <w:numPr>
          <w:ilvl w:val="0"/>
          <w:numId w:val="39"/>
        </w:numPr>
        <w:rPr>
          <w:lang w:val="fr-CA"/>
        </w:rPr>
      </w:pPr>
      <w:r>
        <w:rPr>
          <w:lang w:val="fr-CA"/>
        </w:rPr>
        <w:t>Faire les diagrammes demandés</w:t>
      </w:r>
    </w:p>
    <w:p w14:paraId="6F3B9815" w14:textId="77777777" w:rsidR="00642335" w:rsidRDefault="00642335" w:rsidP="00B7002B">
      <w:pPr>
        <w:pStyle w:val="Titre1"/>
        <w:rPr>
          <w:lang w:val="fr-CA"/>
        </w:rPr>
      </w:pPr>
    </w:p>
    <w:p w14:paraId="13090070" w14:textId="0DF8370E" w:rsidR="00A15332" w:rsidRDefault="008A4D87" w:rsidP="004D1050">
      <w:pPr>
        <w:pStyle w:val="Titre1"/>
        <w:rPr>
          <w:rFonts w:ascii="Times" w:hAnsi="Times"/>
          <w:b w:val="0"/>
          <w:color w:val="0000FF"/>
          <w:sz w:val="20"/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14:paraId="0664DF05" w14:textId="77777777" w:rsidR="004D1050" w:rsidRPr="004D1050" w:rsidRDefault="004D1050" w:rsidP="004D1050"/>
    <w:p w14:paraId="5B628D2C" w14:textId="77777777"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51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850"/>
        <w:gridCol w:w="911"/>
        <w:gridCol w:w="720"/>
        <w:gridCol w:w="990"/>
        <w:gridCol w:w="990"/>
        <w:gridCol w:w="990"/>
        <w:gridCol w:w="2070"/>
      </w:tblGrid>
      <w:tr w:rsidR="00E636C5" w:rsidRPr="00E636C5" w14:paraId="6222351A" w14:textId="77777777" w:rsidTr="001B3431">
        <w:trPr>
          <w:trHeight w:val="728"/>
        </w:trPr>
        <w:tc>
          <w:tcPr>
            <w:tcW w:w="1998" w:type="dxa"/>
            <w:shd w:val="clear" w:color="auto" w:fill="D9D9D9"/>
          </w:tcPr>
          <w:p w14:paraId="6ECEAB92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850" w:type="dxa"/>
            <w:shd w:val="clear" w:color="auto" w:fill="D9D9D9"/>
            <w:noWrap/>
          </w:tcPr>
          <w:p w14:paraId="0998F109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Prior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té  </w:t>
            </w:r>
          </w:p>
        </w:tc>
        <w:tc>
          <w:tcPr>
            <w:tcW w:w="911" w:type="dxa"/>
            <w:shd w:val="clear" w:color="auto" w:fill="D9D9D9"/>
          </w:tcPr>
          <w:p w14:paraId="4B639673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2" w:name="_Ref387505324"/>
            <w:r>
              <w:rPr>
                <w:rStyle w:val="Marquenotebasdepage"/>
                <w:rFonts w:ascii="Arial" w:hAnsi="Arial" w:cs="Arial"/>
                <w:b/>
                <w:szCs w:val="18"/>
                <w:lang w:val="fr-CA" w:eastAsia="ja-JP"/>
              </w:rPr>
              <w:footnoteReference w:id="1"/>
            </w:r>
            <w:bookmarkEnd w:id="2"/>
          </w:p>
        </w:tc>
        <w:tc>
          <w:tcPr>
            <w:tcW w:w="720" w:type="dxa"/>
            <w:shd w:val="clear" w:color="auto" w:fill="D9D9D9"/>
          </w:tcPr>
          <w:p w14:paraId="468F8BC0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Marquenotebasdepage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</w:p>
        </w:tc>
        <w:tc>
          <w:tcPr>
            <w:tcW w:w="990" w:type="dxa"/>
            <w:shd w:val="clear" w:color="auto" w:fill="D9D9D9"/>
          </w:tcPr>
          <w:p w14:paraId="0BF113A7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14:paraId="3A8BAB69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14:paraId="1B3BA866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mées)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1B3431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14:paraId="5AB80EF2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4C4D" w:rsidRPr="00E636C5" w14:paraId="700B9278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555C0275" w14:textId="77777777" w:rsidR="00E64C4D" w:rsidRDefault="00E64C4D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Modèle du domaine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5D71E71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68B7AA04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9025AE7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A664F00" w14:textId="79733C86" w:rsidR="00E64C4D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F168DF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55123DC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2070" w:type="dxa"/>
            <w:vAlign w:val="bottom"/>
          </w:tcPr>
          <w:p w14:paraId="14D9512B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4C4D" w:rsidRPr="00E636C5" w14:paraId="4316547A" w14:textId="77777777" w:rsidTr="00DB4272">
        <w:trPr>
          <w:trHeight w:val="334"/>
        </w:trPr>
        <w:tc>
          <w:tcPr>
            <w:tcW w:w="1998" w:type="dxa"/>
            <w:shd w:val="clear" w:color="auto" w:fill="auto"/>
            <w:noWrap/>
            <w:vAlign w:val="bottom"/>
          </w:tcPr>
          <w:p w14:paraId="06FEFA1C" w14:textId="77777777" w:rsidR="00E64C4D" w:rsidRDefault="00E64C4D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Diagramme de séquence système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ECDC907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37A60EF9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89942FE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ABF0A1" w14:textId="54E5E18E" w:rsidR="00E64C4D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Etienne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13B08C3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0CBE41F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14:paraId="58FB7DCF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4C4D" w:rsidRPr="00E636C5" w14:paraId="453A087A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4AB3A3D6" w14:textId="77777777" w:rsidR="00E64C4D" w:rsidRDefault="00E64C4D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Écrire les contrats d’opération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8A12893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099E7575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F0CCC1E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8FF60BB" w14:textId="120AEE9D" w:rsidR="00E64C4D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82ECADE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294D77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14:paraId="798D8526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4C4D" w:rsidRPr="00E636C5" w14:paraId="7ECA9B8E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5E640BF5" w14:textId="77777777" w:rsidR="00E64C4D" w:rsidRDefault="00DB4272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Écrire diagramme de séquence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F2B9577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0611B972" w14:textId="77777777" w:rsidR="00E64C4D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103FB44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0CB4A07" w14:textId="66636786" w:rsidR="00E64C4D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Tous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1E3BECA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91B39D4" w14:textId="77777777" w:rsidR="00E64C4D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14:paraId="148649D1" w14:textId="77777777" w:rsidR="00E64C4D" w:rsidRPr="00E636C5" w:rsidRDefault="00E64C4D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54D210A7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3DBEA57A" w14:textId="77777777" w:rsidR="00E636C5" w:rsidRPr="00E636C5" w:rsidRDefault="001B3431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Créer des comptes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5DEFBC8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666E05EA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5E5CF2E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49E422" w14:textId="0E877864" w:rsidR="00E636C5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Tous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9C1F70B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2F433A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14:paraId="6D32E6ED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7DEBB871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19D5A891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Gérer des comptes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4B08A9C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Élevé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73C24488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ECC08A4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47489DD" w14:textId="7E225FB4" w:rsidR="00E636C5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Tous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5D9E117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9D084D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14:paraId="5D541663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040698F4" w14:textId="77777777" w:rsidTr="001B3431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570FCE25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lastRenderedPageBreak/>
              <w:t>Créer la structure de la base de do</w:t>
            </w:r>
            <w:r>
              <w:rPr>
                <w:rFonts w:ascii="Arial" w:hAnsi="Arial" w:cs="Arial"/>
                <w:lang w:val="fr-CA" w:eastAsia="ja-JP"/>
              </w:rPr>
              <w:t>n</w:t>
            </w:r>
            <w:r>
              <w:rPr>
                <w:rFonts w:ascii="Arial" w:hAnsi="Arial" w:cs="Arial"/>
                <w:lang w:val="fr-CA" w:eastAsia="ja-JP"/>
              </w:rPr>
              <w:t>née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4644E77" w14:textId="77777777" w:rsidR="00E636C5" w:rsidRPr="00E636C5" w:rsidRDefault="001B3431" w:rsidP="001B3431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Moyen</w:t>
            </w:r>
          </w:p>
        </w:tc>
        <w:tc>
          <w:tcPr>
            <w:tcW w:w="911" w:type="dxa"/>
            <w:shd w:val="clear" w:color="auto" w:fill="auto"/>
            <w:noWrap/>
            <w:vAlign w:val="bottom"/>
          </w:tcPr>
          <w:p w14:paraId="6722E9B8" w14:textId="77777777" w:rsidR="00E636C5" w:rsidRPr="00E636C5" w:rsidRDefault="001B3431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16D246A" w14:textId="77777777" w:rsidR="00E636C5" w:rsidRDefault="00DB4272" w:rsidP="00E636C5">
            <w:pPr>
              <w:widowControl/>
              <w:spacing w:line="240" w:lineRule="auto"/>
              <w:rPr>
                <w:lang w:val="fr-CA"/>
              </w:rPr>
            </w:pPr>
            <w:r w:rsidRPr="00E636C5">
              <w:rPr>
                <w:lang w:val="fr-CA"/>
              </w:rPr>
              <w:t>No</w:t>
            </w:r>
            <w:r w:rsidRPr="00E636C5">
              <w:rPr>
                <w:lang w:val="fr-CA"/>
              </w:rPr>
              <w:t>u</w:t>
            </w:r>
            <w:r w:rsidRPr="00E636C5">
              <w:rPr>
                <w:lang w:val="fr-CA"/>
              </w:rPr>
              <w:t>veau</w:t>
            </w:r>
          </w:p>
          <w:p w14:paraId="131AD7EB" w14:textId="77777777" w:rsidR="00642335" w:rsidRPr="00E636C5" w:rsidRDefault="0064233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DA0AF2" w14:textId="07BE7242" w:rsidR="00E636C5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Tous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2E29EB5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AEF79D1" w14:textId="77777777" w:rsidR="00E636C5" w:rsidRPr="00E636C5" w:rsidRDefault="00DB427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14:paraId="30212EA1" w14:textId="07D6632E" w:rsidR="00E636C5" w:rsidRPr="00E636C5" w:rsidRDefault="00702F0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 w:rsidRPr="00702F09">
              <w:rPr>
                <w:rFonts w:ascii="Arial" w:hAnsi="Arial" w:cs="Arial"/>
                <w:lang w:val="fr-CA" w:eastAsia="ja-JP"/>
              </w:rPr>
              <w:t>https://docs.djangopr</w:t>
            </w:r>
            <w:r w:rsidRPr="00702F09">
              <w:rPr>
                <w:rFonts w:ascii="Arial" w:hAnsi="Arial" w:cs="Arial"/>
                <w:lang w:val="fr-CA" w:eastAsia="ja-JP"/>
              </w:rPr>
              <w:t>o</w:t>
            </w:r>
            <w:r w:rsidRPr="00702F09">
              <w:rPr>
                <w:rFonts w:ascii="Arial" w:hAnsi="Arial" w:cs="Arial"/>
                <w:lang w:val="fr-CA" w:eastAsia="ja-JP"/>
              </w:rPr>
              <w:t>ject.com/en/1.8/topics/db/models/</w:t>
            </w:r>
          </w:p>
        </w:tc>
      </w:tr>
    </w:tbl>
    <w:p w14:paraId="005839B3" w14:textId="57F5709D" w:rsidR="00766B33" w:rsidRPr="00E636C5" w:rsidRDefault="00766B33" w:rsidP="00926E91">
      <w:pPr>
        <w:pStyle w:val="Titre1"/>
        <w:rPr>
          <w:lang w:val="fr-CA"/>
        </w:rPr>
      </w:pPr>
    </w:p>
    <w:sectPr w:rsidR="00766B33" w:rsidRPr="00E636C5" w:rsidSect="004D62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42564" w14:textId="77777777" w:rsidR="005723A5" w:rsidRDefault="005723A5">
      <w:r>
        <w:separator/>
      </w:r>
    </w:p>
  </w:endnote>
  <w:endnote w:type="continuationSeparator" w:id="0">
    <w:p w14:paraId="18FCEE0E" w14:textId="77777777" w:rsidR="005723A5" w:rsidRDefault="0057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23A5" w:rsidRPr="005E03DA" w14:paraId="520CFA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2DB38F" w14:textId="77777777" w:rsidR="005723A5" w:rsidRPr="005E03DA" w:rsidRDefault="005723A5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4E35AF" w14:textId="77777777" w:rsidR="005723A5" w:rsidRPr="005E03DA" w:rsidRDefault="005723A5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>
            <w:rPr>
              <w:lang w:val="fr-CA"/>
            </w:rPr>
            <w:t>Ce texte vient de la propriété Company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702F09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E7861" w14:textId="77777777" w:rsidR="005723A5" w:rsidRPr="005E03DA" w:rsidRDefault="005723A5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A367CA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A367CA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14:paraId="56E6817D" w14:textId="77777777" w:rsidR="005723A5" w:rsidRDefault="005723A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A45EB" w14:textId="77777777" w:rsidR="005723A5" w:rsidRDefault="005723A5">
      <w:r>
        <w:separator/>
      </w:r>
    </w:p>
  </w:footnote>
  <w:footnote w:type="continuationSeparator" w:id="0">
    <w:p w14:paraId="7EE60F58" w14:textId="77777777" w:rsidR="005723A5" w:rsidRDefault="005723A5">
      <w:r>
        <w:continuationSeparator/>
      </w:r>
    </w:p>
  </w:footnote>
  <w:footnote w:id="1">
    <w:p w14:paraId="328FF3A5" w14:textId="77777777" w:rsidR="005723A5" w:rsidRPr="00E636C5" w:rsidRDefault="005723A5" w:rsidP="00E636C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 xml:space="preserve">Voici comment faire des estimations de la taille et des heures restantes : </w:t>
      </w:r>
      <w:hyperlink r:id="rId1" w:history="1">
        <w:r w:rsidRPr="008315C0">
          <w:rPr>
            <w:rStyle w:val="Lienhypertexte"/>
            <w:lang w:val="fr-CA"/>
          </w:rPr>
          <w:t>https://docs.google.com/a/etsmtl.net/document/d/1bDy0chpWQbK9bZ82zdsBweuAgNYni3T2k79xihr6CuU/edit?usp=sharing</w:t>
        </w:r>
      </w:hyperlink>
      <w:r>
        <w:rPr>
          <w:lang w:val="fr-CA"/>
        </w:rPr>
        <w:t xml:space="preserve"> </w:t>
      </w:r>
    </w:p>
  </w:footnote>
  <w:footnote w:id="2">
    <w:p w14:paraId="5782CB58" w14:textId="77777777" w:rsidR="005723A5" w:rsidRPr="00E636C5" w:rsidRDefault="005723A5" w:rsidP="00E636C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Eclipse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23A5" w:rsidRPr="00E636C5" w14:paraId="4DAFC130" w14:textId="77777777">
      <w:tc>
        <w:tcPr>
          <w:tcW w:w="6379" w:type="dxa"/>
        </w:tcPr>
        <w:p w14:paraId="113C3BC7" w14:textId="77777777" w:rsidR="005723A5" w:rsidRPr="00E636C5" w:rsidRDefault="005723A5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14:paraId="4ECDF152" w14:textId="77777777" w:rsidR="005723A5" w:rsidRPr="00E636C5" w:rsidRDefault="005723A5" w:rsidP="001B3431">
          <w:pPr>
            <w:rPr>
              <w:lang w:val="fr-CA"/>
            </w:rPr>
          </w:pPr>
          <w:r w:rsidRPr="00E636C5">
            <w:rPr>
              <w:lang w:val="fr-CA"/>
            </w:rPr>
            <w:t xml:space="preserve">  Date:  </w:t>
          </w:r>
          <w:r>
            <w:rPr>
              <w:lang w:val="fr-CA"/>
            </w:rPr>
            <w:t>04/05/2015</w:t>
          </w:r>
        </w:p>
      </w:tc>
    </w:tr>
  </w:tbl>
  <w:p w14:paraId="6A932594" w14:textId="77777777" w:rsidR="005723A5" w:rsidRDefault="005723A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3338DF"/>
    <w:multiLevelType w:val="hybridMultilevel"/>
    <w:tmpl w:val="0890E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0A07B4"/>
    <w:multiLevelType w:val="hybridMultilevel"/>
    <w:tmpl w:val="56C2B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561C90"/>
    <w:multiLevelType w:val="hybridMultilevel"/>
    <w:tmpl w:val="D8D87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3"/>
  </w:num>
  <w:num w:numId="12">
    <w:abstractNumId w:val="11"/>
  </w:num>
  <w:num w:numId="13">
    <w:abstractNumId w:val="31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30"/>
  </w:num>
  <w:num w:numId="39">
    <w:abstractNumId w:val="3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31"/>
    <w:rsid w:val="000178C5"/>
    <w:rsid w:val="000245C9"/>
    <w:rsid w:val="000561FC"/>
    <w:rsid w:val="00057CD6"/>
    <w:rsid w:val="00083367"/>
    <w:rsid w:val="000B6D46"/>
    <w:rsid w:val="000F2F10"/>
    <w:rsid w:val="00106B91"/>
    <w:rsid w:val="00170DD9"/>
    <w:rsid w:val="00176824"/>
    <w:rsid w:val="001B3431"/>
    <w:rsid w:val="001E146F"/>
    <w:rsid w:val="00227D53"/>
    <w:rsid w:val="00241C30"/>
    <w:rsid w:val="003C7438"/>
    <w:rsid w:val="003D20BC"/>
    <w:rsid w:val="00484F60"/>
    <w:rsid w:val="0049452E"/>
    <w:rsid w:val="004D1050"/>
    <w:rsid w:val="004D621B"/>
    <w:rsid w:val="004E307A"/>
    <w:rsid w:val="00534593"/>
    <w:rsid w:val="005723A5"/>
    <w:rsid w:val="005E03DA"/>
    <w:rsid w:val="005F5C34"/>
    <w:rsid w:val="00612E0C"/>
    <w:rsid w:val="00642335"/>
    <w:rsid w:val="00676232"/>
    <w:rsid w:val="006C22E8"/>
    <w:rsid w:val="00702F09"/>
    <w:rsid w:val="00717134"/>
    <w:rsid w:val="007618F3"/>
    <w:rsid w:val="00766B33"/>
    <w:rsid w:val="00826F34"/>
    <w:rsid w:val="008A4D87"/>
    <w:rsid w:val="00926E91"/>
    <w:rsid w:val="009367DD"/>
    <w:rsid w:val="009D6937"/>
    <w:rsid w:val="00A15332"/>
    <w:rsid w:val="00A31804"/>
    <w:rsid w:val="00A367CA"/>
    <w:rsid w:val="00AC5C10"/>
    <w:rsid w:val="00B5408F"/>
    <w:rsid w:val="00B7002B"/>
    <w:rsid w:val="00BB2A09"/>
    <w:rsid w:val="00C55459"/>
    <w:rsid w:val="00C72CDA"/>
    <w:rsid w:val="00C93D0D"/>
    <w:rsid w:val="00CB4A37"/>
    <w:rsid w:val="00CB4AD1"/>
    <w:rsid w:val="00D1755E"/>
    <w:rsid w:val="00D8366F"/>
    <w:rsid w:val="00DB3AE9"/>
    <w:rsid w:val="00DB4272"/>
    <w:rsid w:val="00E636C5"/>
    <w:rsid w:val="00E64C4D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173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bDy0chpWQbK9bZ82zdsBweuAgNYni3T2k79xihr6CuU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Users:am36880:Downloads:Plan%20d'ite&#769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7079-2E90-9F44-B6A3-C790DCCF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d'itération - gabarit.dotx</Template>
  <TotalTime>43</TotalTime>
  <Pages>2</Pages>
  <Words>223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Ce texte vient de la propriété Company dans Word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Skeleton</dc:creator>
  <cp:keywords/>
  <dc:description/>
  <cp:lastModifiedBy>Skeleton</cp:lastModifiedBy>
  <cp:revision>10</cp:revision>
  <dcterms:created xsi:type="dcterms:W3CDTF">2015-05-04T22:19:00Z</dcterms:created>
  <dcterms:modified xsi:type="dcterms:W3CDTF">2015-05-04T23:39:00Z</dcterms:modified>
</cp:coreProperties>
</file>