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E8294" w14:textId="77777777"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TITLE  \* MERGEFORMAT </w:instrText>
      </w:r>
      <w:r w:rsidRPr="00E636C5">
        <w:rPr>
          <w:lang w:val="fr-CA"/>
        </w:rPr>
        <w:fldChar w:fldCharType="separate"/>
      </w:r>
      <w:r w:rsidR="00410C16">
        <w:rPr>
          <w:lang w:val="fr-CA"/>
        </w:rPr>
        <w:t>Plan d'itération</w:t>
      </w:r>
      <w:r w:rsidRPr="00E636C5">
        <w:rPr>
          <w:lang w:val="fr-CA"/>
        </w:rPr>
        <w:fldChar w:fldCharType="end"/>
      </w:r>
      <w:r w:rsidR="002B52E7">
        <w:rPr>
          <w:lang w:val="fr-CA"/>
        </w:rPr>
        <w:t xml:space="preserve"> 2</w:t>
      </w:r>
    </w:p>
    <w:p w14:paraId="74A42D25" w14:textId="77777777" w:rsidR="003C7438" w:rsidRPr="00E636C5" w:rsidRDefault="003C7438">
      <w:pPr>
        <w:pStyle w:val="Titre"/>
        <w:jc w:val="left"/>
        <w:rPr>
          <w:lang w:val="fr-CA"/>
        </w:rPr>
      </w:pPr>
    </w:p>
    <w:p w14:paraId="5964EC49" w14:textId="77777777" w:rsidR="002C3474" w:rsidRPr="002C3474" w:rsidRDefault="002C3474" w:rsidP="002C3474">
      <w:pPr>
        <w:rPr>
          <w:rFonts w:ascii="Calibri" w:hAnsi="Calibri"/>
          <w:sz w:val="24"/>
          <w:szCs w:val="24"/>
          <w:lang w:val="fr-CA"/>
        </w:rPr>
      </w:pPr>
      <w:r w:rsidRPr="002C3474">
        <w:rPr>
          <w:rFonts w:ascii="Calibri" w:hAnsi="Calibri"/>
          <w:sz w:val="24"/>
          <w:szCs w:val="24"/>
          <w:lang w:val="fr-CA"/>
        </w:rPr>
        <w:t>Membres de l’équipe :</w:t>
      </w:r>
    </w:p>
    <w:p w14:paraId="0FC99280" w14:textId="77777777" w:rsidR="002C3474" w:rsidRPr="002C3474" w:rsidRDefault="002C3474" w:rsidP="002C3474">
      <w:pPr>
        <w:pStyle w:val="Paragraphedeliste"/>
        <w:numPr>
          <w:ilvl w:val="0"/>
          <w:numId w:val="38"/>
        </w:numPr>
        <w:rPr>
          <w:rFonts w:ascii="Calibri" w:hAnsi="Calibri"/>
          <w:sz w:val="24"/>
          <w:szCs w:val="24"/>
          <w:lang w:val="fr-CA"/>
        </w:rPr>
      </w:pPr>
      <w:r w:rsidRPr="002C3474">
        <w:rPr>
          <w:rFonts w:ascii="Calibri" w:hAnsi="Calibri"/>
          <w:sz w:val="24"/>
          <w:szCs w:val="24"/>
          <w:lang w:val="fr-CA"/>
        </w:rPr>
        <w:t xml:space="preserve">(ROBD03129209) </w:t>
      </w:r>
      <w:proofErr w:type="spellStart"/>
      <w:r w:rsidRPr="002C3474">
        <w:rPr>
          <w:rFonts w:ascii="Calibri" w:hAnsi="Calibri"/>
          <w:sz w:val="24"/>
          <w:szCs w:val="24"/>
          <w:lang w:val="fr-CA"/>
        </w:rPr>
        <w:t>Dominic</w:t>
      </w:r>
      <w:proofErr w:type="spellEnd"/>
      <w:r w:rsidRPr="002C3474">
        <w:rPr>
          <w:rFonts w:ascii="Calibri" w:hAnsi="Calibri"/>
          <w:sz w:val="24"/>
          <w:szCs w:val="24"/>
          <w:lang w:val="fr-CA"/>
        </w:rPr>
        <w:t xml:space="preserve"> Roberge</w:t>
      </w:r>
    </w:p>
    <w:p w14:paraId="4305F425" w14:textId="77777777" w:rsidR="002C3474" w:rsidRPr="002C3474" w:rsidRDefault="002C3474" w:rsidP="002C3474">
      <w:pPr>
        <w:pStyle w:val="Paragraphedeliste"/>
        <w:numPr>
          <w:ilvl w:val="0"/>
          <w:numId w:val="38"/>
        </w:numPr>
        <w:rPr>
          <w:rFonts w:ascii="Calibri" w:hAnsi="Calibri"/>
          <w:sz w:val="24"/>
          <w:szCs w:val="24"/>
          <w:lang w:val="fr-CA"/>
        </w:rPr>
      </w:pPr>
      <w:r w:rsidRPr="002C3474">
        <w:rPr>
          <w:rFonts w:ascii="Calibri" w:hAnsi="Calibri"/>
          <w:sz w:val="24"/>
          <w:szCs w:val="24"/>
          <w:lang w:val="fr-CA"/>
        </w:rPr>
        <w:t>(MARA19129107) Anthony Martin Coallier</w:t>
      </w:r>
    </w:p>
    <w:p w14:paraId="5673F965" w14:textId="77777777" w:rsidR="002C3474" w:rsidRPr="002C3474" w:rsidRDefault="002C3474" w:rsidP="002C3474">
      <w:pPr>
        <w:pStyle w:val="Paragraphedeliste"/>
        <w:numPr>
          <w:ilvl w:val="0"/>
          <w:numId w:val="38"/>
        </w:numPr>
        <w:rPr>
          <w:rFonts w:ascii="Calibri" w:hAnsi="Calibri"/>
          <w:sz w:val="24"/>
          <w:szCs w:val="24"/>
          <w:lang w:val="fr-CA"/>
        </w:rPr>
      </w:pPr>
      <w:r w:rsidRPr="002C3474">
        <w:rPr>
          <w:rFonts w:ascii="Calibri" w:hAnsi="Calibri"/>
          <w:sz w:val="24"/>
          <w:szCs w:val="24"/>
          <w:lang w:val="fr-CA"/>
        </w:rPr>
        <w:t xml:space="preserve">(KOOA23039101) André </w:t>
      </w:r>
      <w:proofErr w:type="spellStart"/>
      <w:r w:rsidRPr="002C3474">
        <w:rPr>
          <w:rFonts w:ascii="Calibri" w:hAnsi="Calibri"/>
          <w:sz w:val="24"/>
          <w:szCs w:val="24"/>
          <w:lang w:val="fr-CA"/>
        </w:rPr>
        <w:t>Koolen</w:t>
      </w:r>
      <w:proofErr w:type="spellEnd"/>
    </w:p>
    <w:p w14:paraId="3A337C3F" w14:textId="77777777" w:rsidR="002C3474" w:rsidRDefault="002C3474" w:rsidP="00176824">
      <w:pPr>
        <w:pStyle w:val="InfoBlue"/>
        <w:rPr>
          <w:vanish w:val="0"/>
          <w:lang w:val="fr-CA"/>
        </w:rPr>
      </w:pPr>
    </w:p>
    <w:p w14:paraId="64324D95" w14:textId="77777777" w:rsidR="00176824" w:rsidRPr="00E636C5" w:rsidRDefault="00176824" w:rsidP="00176824">
      <w:pPr>
        <w:pStyle w:val="InfoBlue"/>
        <w:rPr>
          <w:lang w:val="fr-CA"/>
        </w:rPr>
      </w:pPr>
      <w:r w:rsidRPr="00E636C5">
        <w:rPr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 w14:paraId="74998040" w14:textId="2B9DF983" w:rsidR="003C7438" w:rsidRPr="00553B16" w:rsidRDefault="008A4D87" w:rsidP="00553B16">
      <w:pPr>
        <w:pStyle w:val="Titre1"/>
        <w:rPr>
          <w:lang w:val="fr-CA"/>
        </w:rPr>
      </w:pPr>
      <w:r w:rsidRPr="00E636C5">
        <w:rPr>
          <w:lang w:val="fr-CA"/>
        </w:rPr>
        <w:t xml:space="preserve">1.  </w:t>
      </w:r>
      <w:r w:rsidR="00717134" w:rsidRPr="00E636C5">
        <w:rPr>
          <w:lang w:val="fr-CA"/>
        </w:rPr>
        <w:t>Étapes jalons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E636C5" w14:paraId="31A03E60" w14:textId="77777777">
        <w:tc>
          <w:tcPr>
            <w:tcW w:w="4608" w:type="dxa"/>
          </w:tcPr>
          <w:p w14:paraId="3FDA0492" w14:textId="77777777" w:rsidR="003C7438" w:rsidRPr="00E636C5" w:rsidRDefault="00717134">
            <w:pPr>
              <w:rPr>
                <w:rFonts w:ascii="Arial" w:hAnsi="Arial" w:cs="Arial"/>
                <w:b/>
                <w:bCs/>
                <w:lang w:val="fr-CA"/>
              </w:rPr>
            </w:pPr>
            <w:bookmarkStart w:id="0" w:name="OLE_LINK1"/>
            <w:r w:rsidRPr="00E636C5">
              <w:rPr>
                <w:rFonts w:ascii="Arial" w:hAnsi="Arial" w:cs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</w:tcPr>
          <w:p w14:paraId="29EE2F7B" w14:textId="77777777" w:rsidR="003C7438" w:rsidRPr="00E636C5" w:rsidRDefault="003C743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E636C5">
              <w:rPr>
                <w:rFonts w:ascii="Arial" w:hAnsi="Arial" w:cs="Arial"/>
                <w:b/>
                <w:bCs/>
                <w:lang w:val="fr-CA"/>
              </w:rPr>
              <w:t>Date</w:t>
            </w:r>
          </w:p>
        </w:tc>
      </w:tr>
      <w:tr w:rsidR="003C7438" w:rsidRPr="00E636C5" w14:paraId="4A4BD657" w14:textId="77777777">
        <w:tc>
          <w:tcPr>
            <w:tcW w:w="4608" w:type="dxa"/>
          </w:tcPr>
          <w:p w14:paraId="6B85C7A8" w14:textId="77777777"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Début de l’itération</w:t>
            </w:r>
          </w:p>
        </w:tc>
        <w:tc>
          <w:tcPr>
            <w:tcW w:w="1872" w:type="dxa"/>
          </w:tcPr>
          <w:p w14:paraId="06496F9F" w14:textId="77777777" w:rsidR="003C7438" w:rsidRPr="00E636C5" w:rsidRDefault="00410C16" w:rsidP="00410C16">
            <w:pPr>
              <w:rPr>
                <w:lang w:val="fr-CA"/>
              </w:rPr>
            </w:pPr>
            <w:r>
              <w:rPr>
                <w:lang w:val="fr-CA"/>
              </w:rPr>
              <w:t>25-05-2015</w:t>
            </w:r>
          </w:p>
        </w:tc>
      </w:tr>
      <w:tr w:rsidR="003C7438" w:rsidRPr="00E636C5" w14:paraId="1CEEDC40" w14:textId="77777777">
        <w:tc>
          <w:tcPr>
            <w:tcW w:w="4608" w:type="dxa"/>
          </w:tcPr>
          <w:p w14:paraId="5A6AAE8E" w14:textId="77777777" w:rsidR="003C7438" w:rsidRPr="00E636C5" w:rsidRDefault="00410C16">
            <w:pPr>
              <w:rPr>
                <w:lang w:val="fr-CA"/>
              </w:rPr>
            </w:pPr>
            <w:r>
              <w:rPr>
                <w:lang w:val="fr-CA"/>
              </w:rPr>
              <w:t>Plan d’itération</w:t>
            </w:r>
          </w:p>
        </w:tc>
        <w:tc>
          <w:tcPr>
            <w:tcW w:w="1872" w:type="dxa"/>
          </w:tcPr>
          <w:p w14:paraId="49B76D74" w14:textId="77777777" w:rsidR="003C7438" w:rsidRPr="00E636C5" w:rsidRDefault="00410C16">
            <w:pPr>
              <w:rPr>
                <w:lang w:val="fr-CA"/>
              </w:rPr>
            </w:pPr>
            <w:r>
              <w:rPr>
                <w:lang w:val="fr-CA"/>
              </w:rPr>
              <w:t>25-05-2015</w:t>
            </w:r>
          </w:p>
        </w:tc>
      </w:tr>
      <w:tr w:rsidR="00597037" w:rsidRPr="00E636C5" w14:paraId="5FE6C71E" w14:textId="77777777">
        <w:tc>
          <w:tcPr>
            <w:tcW w:w="4608" w:type="dxa"/>
          </w:tcPr>
          <w:p w14:paraId="7436AC30" w14:textId="7FCA6EC2" w:rsidR="00597037" w:rsidRPr="00E636C5" w:rsidRDefault="00AD43BA">
            <w:pPr>
              <w:rPr>
                <w:lang w:val="fr-CA"/>
              </w:rPr>
            </w:pPr>
            <w:r>
              <w:rPr>
                <w:lang w:val="fr-CA"/>
              </w:rPr>
              <w:t>Conception/</w:t>
            </w:r>
            <w:r w:rsidR="00597037">
              <w:rPr>
                <w:lang w:val="fr-CA"/>
              </w:rPr>
              <w:t>Implémentation des restaurateurs (F8)</w:t>
            </w:r>
          </w:p>
        </w:tc>
        <w:tc>
          <w:tcPr>
            <w:tcW w:w="1872" w:type="dxa"/>
          </w:tcPr>
          <w:p w14:paraId="7078A88B" w14:textId="0ED6119D" w:rsidR="00597037" w:rsidRDefault="00597037">
            <w:pPr>
              <w:rPr>
                <w:lang w:val="fr-CA"/>
              </w:rPr>
            </w:pPr>
            <w:r>
              <w:rPr>
                <w:lang w:val="fr-CA"/>
              </w:rPr>
              <w:t>03-06-2015</w:t>
            </w:r>
          </w:p>
        </w:tc>
      </w:tr>
      <w:tr w:rsidR="00597037" w:rsidRPr="00E636C5" w14:paraId="38694D09" w14:textId="77777777">
        <w:tc>
          <w:tcPr>
            <w:tcW w:w="4608" w:type="dxa"/>
          </w:tcPr>
          <w:p w14:paraId="16109298" w14:textId="1407F3DA" w:rsidR="00597037" w:rsidRPr="00E636C5" w:rsidRDefault="00AD43BA">
            <w:pPr>
              <w:rPr>
                <w:lang w:val="fr-CA"/>
              </w:rPr>
            </w:pPr>
            <w:r>
              <w:rPr>
                <w:lang w:val="fr-CA"/>
              </w:rPr>
              <w:t>Conception/</w:t>
            </w:r>
            <w:r w:rsidR="00597037">
              <w:rPr>
                <w:lang w:val="fr-CA"/>
              </w:rPr>
              <w:t>Implémentation des restaurants (F1)</w:t>
            </w:r>
          </w:p>
        </w:tc>
        <w:tc>
          <w:tcPr>
            <w:tcW w:w="1872" w:type="dxa"/>
          </w:tcPr>
          <w:p w14:paraId="14D487C5" w14:textId="397727E4" w:rsidR="00597037" w:rsidRDefault="00597037">
            <w:pPr>
              <w:rPr>
                <w:lang w:val="fr-CA"/>
              </w:rPr>
            </w:pPr>
            <w:r>
              <w:rPr>
                <w:lang w:val="fr-CA"/>
              </w:rPr>
              <w:t>11-06-2015</w:t>
            </w:r>
          </w:p>
        </w:tc>
      </w:tr>
      <w:tr w:rsidR="00597037" w:rsidRPr="00E636C5" w14:paraId="5F3163F6" w14:textId="77777777">
        <w:tc>
          <w:tcPr>
            <w:tcW w:w="4608" w:type="dxa"/>
          </w:tcPr>
          <w:p w14:paraId="523AC025" w14:textId="29EEA886" w:rsidR="00597037" w:rsidRPr="00E636C5" w:rsidRDefault="00AD43BA">
            <w:pPr>
              <w:rPr>
                <w:lang w:val="fr-CA"/>
              </w:rPr>
            </w:pPr>
            <w:r>
              <w:rPr>
                <w:lang w:val="fr-CA"/>
              </w:rPr>
              <w:t>Design</w:t>
            </w:r>
          </w:p>
        </w:tc>
        <w:tc>
          <w:tcPr>
            <w:tcW w:w="1872" w:type="dxa"/>
          </w:tcPr>
          <w:p w14:paraId="32EA3CF5" w14:textId="43C3D660" w:rsidR="00597037" w:rsidRDefault="00AD43BA">
            <w:pPr>
              <w:rPr>
                <w:lang w:val="fr-CA"/>
              </w:rPr>
            </w:pPr>
            <w:r>
              <w:rPr>
                <w:lang w:val="fr-CA"/>
              </w:rPr>
              <w:t>14-06-2015</w:t>
            </w:r>
          </w:p>
        </w:tc>
      </w:tr>
      <w:tr w:rsidR="00597037" w:rsidRPr="00E636C5" w14:paraId="0F033CF6" w14:textId="77777777">
        <w:tc>
          <w:tcPr>
            <w:tcW w:w="4608" w:type="dxa"/>
          </w:tcPr>
          <w:p w14:paraId="22068F15" w14:textId="3DB287B8" w:rsidR="00597037" w:rsidRPr="00E636C5" w:rsidRDefault="00597037">
            <w:pPr>
              <w:rPr>
                <w:lang w:val="fr-CA"/>
              </w:rPr>
            </w:pPr>
            <w:r>
              <w:rPr>
                <w:lang w:val="fr-CA"/>
              </w:rPr>
              <w:t>Rapport de l’itération</w:t>
            </w:r>
          </w:p>
        </w:tc>
        <w:tc>
          <w:tcPr>
            <w:tcW w:w="1872" w:type="dxa"/>
          </w:tcPr>
          <w:p w14:paraId="70ABEF2B" w14:textId="050D6C13" w:rsidR="00597037" w:rsidRDefault="00597037">
            <w:pPr>
              <w:rPr>
                <w:lang w:val="fr-CA"/>
              </w:rPr>
            </w:pPr>
            <w:r>
              <w:rPr>
                <w:lang w:val="fr-CA"/>
              </w:rPr>
              <w:t>15-06-2015</w:t>
            </w:r>
          </w:p>
        </w:tc>
      </w:tr>
      <w:tr w:rsidR="00597037" w:rsidRPr="00E636C5" w14:paraId="5FA7DDE8" w14:textId="77777777">
        <w:tc>
          <w:tcPr>
            <w:tcW w:w="4608" w:type="dxa"/>
          </w:tcPr>
          <w:p w14:paraId="4F2B5A36" w14:textId="6682E84F" w:rsidR="00597037" w:rsidRPr="00E636C5" w:rsidRDefault="00597037">
            <w:pPr>
              <w:rPr>
                <w:lang w:val="fr-CA"/>
              </w:rPr>
            </w:pPr>
            <w:r w:rsidRPr="00E636C5">
              <w:rPr>
                <w:lang w:val="fr-CA"/>
              </w:rPr>
              <w:t>Fin de l’itération</w:t>
            </w:r>
          </w:p>
        </w:tc>
        <w:tc>
          <w:tcPr>
            <w:tcW w:w="1872" w:type="dxa"/>
          </w:tcPr>
          <w:p w14:paraId="4D30AE9F" w14:textId="4716FC49" w:rsidR="00597037" w:rsidRDefault="00597037">
            <w:pPr>
              <w:rPr>
                <w:lang w:val="fr-CA"/>
              </w:rPr>
            </w:pPr>
            <w:r>
              <w:rPr>
                <w:lang w:val="fr-CA"/>
              </w:rPr>
              <w:t>15-06-2015</w:t>
            </w:r>
          </w:p>
        </w:tc>
      </w:tr>
      <w:bookmarkEnd w:id="0"/>
    </w:tbl>
    <w:p w14:paraId="11FDF0D1" w14:textId="77777777" w:rsidR="003C7438" w:rsidRPr="00E636C5" w:rsidRDefault="003C7438">
      <w:pPr>
        <w:pStyle w:val="Corpsdetexte"/>
        <w:ind w:left="0"/>
        <w:rPr>
          <w:lang w:val="fr-CA"/>
        </w:rPr>
      </w:pPr>
    </w:p>
    <w:p w14:paraId="560C47E8" w14:textId="77777777" w:rsidR="003C7438" w:rsidRDefault="008A4D87">
      <w:pPr>
        <w:pStyle w:val="Titre1"/>
        <w:rPr>
          <w:lang w:val="fr-CA"/>
        </w:rPr>
      </w:pPr>
      <w:r w:rsidRPr="00E636C5">
        <w:rPr>
          <w:lang w:val="fr-CA"/>
        </w:rPr>
        <w:t xml:space="preserve">2.  </w:t>
      </w:r>
      <w:r w:rsidR="00717134" w:rsidRPr="00E636C5">
        <w:rPr>
          <w:lang w:val="fr-CA"/>
        </w:rPr>
        <w:t>Objectifs clés</w:t>
      </w:r>
    </w:p>
    <w:p w14:paraId="5D663F31" w14:textId="77777777" w:rsidR="00741D72" w:rsidRPr="00741D72" w:rsidRDefault="00741D72" w:rsidP="00741D72"/>
    <w:p w14:paraId="753D1D8B" w14:textId="74C3390C" w:rsidR="00741D72" w:rsidRDefault="00741D72" w:rsidP="00741D72">
      <w:pPr>
        <w:rPr>
          <w:rFonts w:ascii="Calibri" w:hAnsi="Calibri"/>
          <w:sz w:val="24"/>
          <w:szCs w:val="24"/>
          <w:lang w:val="fr-CA"/>
        </w:rPr>
      </w:pPr>
      <w:r>
        <w:rPr>
          <w:rFonts w:ascii="Calibri" w:hAnsi="Calibri"/>
          <w:sz w:val="24"/>
          <w:szCs w:val="24"/>
          <w:lang w:val="fr-CA"/>
        </w:rPr>
        <w:t>1. Implémentation des restaurateurs</w:t>
      </w:r>
    </w:p>
    <w:p w14:paraId="5FA44B6C" w14:textId="00708A7B" w:rsidR="00741D72" w:rsidRDefault="00741D72" w:rsidP="00741D72">
      <w:pPr>
        <w:rPr>
          <w:rFonts w:ascii="Calibri" w:hAnsi="Calibri"/>
          <w:sz w:val="24"/>
          <w:szCs w:val="24"/>
          <w:lang w:val="fr-CA"/>
        </w:rPr>
      </w:pPr>
      <w:r>
        <w:rPr>
          <w:rFonts w:ascii="Calibri" w:hAnsi="Calibri"/>
          <w:sz w:val="24"/>
          <w:szCs w:val="24"/>
          <w:lang w:val="fr-CA"/>
        </w:rPr>
        <w:t>2. Implémentation des restaurants</w:t>
      </w:r>
    </w:p>
    <w:p w14:paraId="37A845D2" w14:textId="787D53BE" w:rsidR="00741D72" w:rsidRDefault="00741D72" w:rsidP="00741D72">
      <w:pPr>
        <w:rPr>
          <w:rFonts w:ascii="Calibri" w:hAnsi="Calibri"/>
          <w:sz w:val="24"/>
          <w:szCs w:val="24"/>
          <w:lang w:val="fr-CA"/>
        </w:rPr>
      </w:pPr>
      <w:r>
        <w:rPr>
          <w:rFonts w:ascii="Calibri" w:hAnsi="Calibri"/>
          <w:sz w:val="24"/>
          <w:szCs w:val="24"/>
          <w:lang w:val="fr-CA"/>
        </w:rPr>
        <w:t>3. Design de l’interface utilisateur/client/visiteur</w:t>
      </w:r>
    </w:p>
    <w:p w14:paraId="4D8B5185" w14:textId="7B028FAA" w:rsidR="00741D72" w:rsidRDefault="00741D72" w:rsidP="00741D72">
      <w:pPr>
        <w:rPr>
          <w:rFonts w:ascii="Calibri" w:hAnsi="Calibri"/>
          <w:sz w:val="24"/>
          <w:szCs w:val="24"/>
          <w:lang w:val="fr-CA"/>
        </w:rPr>
      </w:pPr>
      <w:r>
        <w:rPr>
          <w:rFonts w:ascii="Calibri" w:hAnsi="Calibri"/>
          <w:sz w:val="24"/>
          <w:szCs w:val="24"/>
          <w:lang w:val="fr-CA"/>
        </w:rPr>
        <w:t>4. Design adaptatif</w:t>
      </w:r>
    </w:p>
    <w:p w14:paraId="06EC7099" w14:textId="77777777" w:rsidR="00741D72" w:rsidRDefault="00741D72" w:rsidP="00741D72">
      <w:pPr>
        <w:rPr>
          <w:rFonts w:ascii="Calibri" w:hAnsi="Calibri"/>
          <w:sz w:val="24"/>
          <w:szCs w:val="24"/>
          <w:lang w:val="fr-CA"/>
        </w:rPr>
      </w:pPr>
    </w:p>
    <w:p w14:paraId="2F4C0606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128FD0A6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32443A2F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7E78FAA8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0234FA38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456FDB22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6F36884F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1A183131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2D23ED42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5651C941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1AA29902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6AD4A5C2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7AE800FA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317A809D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43A4E25F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278D4076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70EEC28F" w14:textId="77777777" w:rsidR="00E16E42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12AAE409" w14:textId="77777777" w:rsidR="00E16E42" w:rsidRPr="002C3474" w:rsidRDefault="00E16E42" w:rsidP="00741D72">
      <w:pPr>
        <w:rPr>
          <w:rFonts w:ascii="Calibri" w:hAnsi="Calibri"/>
          <w:sz w:val="24"/>
          <w:szCs w:val="24"/>
          <w:lang w:val="fr-CA"/>
        </w:rPr>
      </w:pPr>
    </w:p>
    <w:p w14:paraId="11F05575" w14:textId="77777777" w:rsidR="00A15332" w:rsidRPr="00E636C5" w:rsidRDefault="008A4D87" w:rsidP="00B7002B">
      <w:pPr>
        <w:pStyle w:val="Titre1"/>
        <w:rPr>
          <w:lang w:val="fr-CA"/>
        </w:rPr>
      </w:pPr>
      <w:r w:rsidRPr="00E636C5">
        <w:rPr>
          <w:lang w:val="fr-CA"/>
        </w:rPr>
        <w:lastRenderedPageBreak/>
        <w:t xml:space="preserve">3.  </w:t>
      </w:r>
      <w:r w:rsidR="00E636C5">
        <w:rPr>
          <w:lang w:val="fr-CA"/>
        </w:rPr>
        <w:t>Affectations</w:t>
      </w:r>
      <w:r w:rsidR="00717134" w:rsidRPr="00E636C5">
        <w:rPr>
          <w:lang w:val="fr-CA"/>
        </w:rPr>
        <w:t xml:space="preserve"> d’éléments de travail</w:t>
      </w:r>
    </w:p>
    <w:p w14:paraId="6437FA43" w14:textId="77777777" w:rsidR="00A15332" w:rsidRPr="00E636C5" w:rsidRDefault="00717134" w:rsidP="00612E0C">
      <w:pPr>
        <w:pStyle w:val="Corpsdetexte"/>
        <w:ind w:left="360"/>
        <w:rPr>
          <w:lang w:val="fr-CA"/>
        </w:rPr>
      </w:pPr>
      <w:r w:rsidRPr="00E636C5">
        <w:rPr>
          <w:lang w:val="fr-CA"/>
        </w:rPr>
        <w:t>Les éléments de travail suivants seront abordés dans cette itération</w:t>
      </w:r>
      <w:r w:rsidR="00A15332" w:rsidRPr="00E636C5">
        <w:rPr>
          <w:lang w:val="fr-CA"/>
        </w:rPr>
        <w:t>:</w:t>
      </w:r>
    </w:p>
    <w:tbl>
      <w:tblPr>
        <w:tblW w:w="928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720"/>
        <w:gridCol w:w="990"/>
        <w:gridCol w:w="720"/>
        <w:gridCol w:w="990"/>
        <w:gridCol w:w="990"/>
        <w:gridCol w:w="990"/>
        <w:gridCol w:w="2070"/>
      </w:tblGrid>
      <w:tr w:rsidR="00E636C5" w:rsidRPr="00E636C5" w14:paraId="52480C55" w14:textId="77777777" w:rsidTr="00E636C5">
        <w:trPr>
          <w:trHeight w:val="728"/>
        </w:trPr>
        <w:tc>
          <w:tcPr>
            <w:tcW w:w="1813" w:type="dxa"/>
            <w:shd w:val="clear" w:color="auto" w:fill="D9D9D9"/>
          </w:tcPr>
          <w:p w14:paraId="5288D965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Nom 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/ D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escription</w:t>
            </w:r>
          </w:p>
        </w:tc>
        <w:tc>
          <w:tcPr>
            <w:tcW w:w="720" w:type="dxa"/>
            <w:shd w:val="clear" w:color="auto" w:fill="D9D9D9"/>
            <w:noWrap/>
          </w:tcPr>
          <w:p w14:paraId="6708D799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o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rité  </w:t>
            </w:r>
          </w:p>
        </w:tc>
        <w:tc>
          <w:tcPr>
            <w:tcW w:w="990" w:type="dxa"/>
            <w:shd w:val="clear" w:color="auto" w:fill="D9D9D9"/>
          </w:tcPr>
          <w:p w14:paraId="5943F59A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Estim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tion de la taille (points)</w:t>
            </w:r>
            <w:bookmarkStart w:id="1" w:name="_Ref387505324"/>
            <w:r>
              <w:rPr>
                <w:rStyle w:val="Marquenotebasdepage"/>
                <w:rFonts w:ascii="Arial" w:hAnsi="Arial" w:cs="Arial"/>
                <w:b/>
                <w:szCs w:val="18"/>
                <w:lang w:val="fr-CA" w:eastAsia="ja-JP"/>
              </w:rPr>
              <w:footnoteReference w:id="1"/>
            </w:r>
            <w:bookmarkEnd w:id="1"/>
          </w:p>
        </w:tc>
        <w:tc>
          <w:tcPr>
            <w:tcW w:w="720" w:type="dxa"/>
            <w:shd w:val="clear" w:color="auto" w:fill="D9D9D9"/>
          </w:tcPr>
          <w:p w14:paraId="1F31F9CD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  <w:r>
              <w:rPr>
                <w:rStyle w:val="Marquenotebasdepage"/>
                <w:rFonts w:ascii="Arial" w:hAnsi="Arial" w:cs="Arial"/>
                <w:b/>
                <w:szCs w:val="18"/>
                <w:lang w:val="fr-CA" w:eastAsia="ja-JP"/>
              </w:rPr>
              <w:footnoteReference w:id="2"/>
            </w:r>
          </w:p>
        </w:tc>
        <w:tc>
          <w:tcPr>
            <w:tcW w:w="990" w:type="dxa"/>
            <w:shd w:val="clear" w:color="auto" w:fill="D9D9D9"/>
          </w:tcPr>
          <w:p w14:paraId="5B48F3AE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990" w:type="dxa"/>
            <w:shd w:val="clear" w:color="auto" w:fill="D9D9D9"/>
          </w:tcPr>
          <w:p w14:paraId="18B93B9F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Heures travai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lées</w:t>
            </w:r>
            <w:r w:rsidRPr="00E636C5" w:rsidDel="008A4D87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</w:tcPr>
          <w:p w14:paraId="1530FB56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eures re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s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tantes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(est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mées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)</w:t>
            </w:r>
            <w:proofErr w:type="gramEnd"/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begin"/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NOTEREF _Ref387505324 \h </w:instrText>
            </w:r>
            <w:r w:rsid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\* MERGEFORMAT </w:instrTex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separate"/>
            </w:r>
            <w:r w:rsidR="00410C16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t>2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end"/>
            </w:r>
          </w:p>
        </w:tc>
        <w:tc>
          <w:tcPr>
            <w:tcW w:w="2070" w:type="dxa"/>
            <w:shd w:val="clear" w:color="auto" w:fill="D9D9D9"/>
          </w:tcPr>
          <w:p w14:paraId="1326CB0A" w14:textId="77777777"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Documents de réf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rence</w:t>
            </w:r>
          </w:p>
        </w:tc>
      </w:tr>
      <w:tr w:rsidR="00E636C5" w:rsidRPr="00E636C5" w14:paraId="23C4A97D" w14:textId="77777777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14:paraId="310E0095" w14:textId="65EB2DC7" w:rsidR="00E636C5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Plan d’itération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1391698" w14:textId="40FAD8F4" w:rsidR="00E636C5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6247D1E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40E0AEB5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69B2DAE" w14:textId="6E1FA02F" w:rsidR="00E636C5" w:rsidRPr="00E636C5" w:rsidRDefault="00925CA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A343139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F51165A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14:paraId="34D3287A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14:paraId="6DA33F36" w14:textId="77777777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14:paraId="4AA6D9BB" w14:textId="5AABC7F9" w:rsidR="00E636C5" w:rsidRPr="00E636C5" w:rsidRDefault="00E16E42" w:rsidP="00E16E42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Conception des restaur</w:t>
            </w:r>
            <w:r>
              <w:rPr>
                <w:lang w:val="fr-CA"/>
              </w:rPr>
              <w:t>a</w:t>
            </w:r>
            <w:r>
              <w:rPr>
                <w:lang w:val="fr-CA"/>
              </w:rPr>
              <w:t>teurs (F8)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7DFBB30C" w14:textId="08378574" w:rsidR="00E636C5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C10C494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A5226EC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AC1EAC" w14:textId="48B701CE" w:rsidR="00E636C5" w:rsidRPr="00E636C5" w:rsidRDefault="00925CA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2219EC1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D405BC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14:paraId="26ED0345" w14:textId="5B71A6A2" w:rsidR="00E636C5" w:rsidRPr="00925CA2" w:rsidRDefault="00925CA2" w:rsidP="00E636C5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fr-CA" w:eastAsia="ja-JP"/>
              </w:rPr>
            </w:pPr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 xml:space="preserve">LARMAN, C., UML 2 et </w:t>
            </w:r>
            <w:proofErr w:type="gramStart"/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>les design</w:t>
            </w:r>
            <w:proofErr w:type="gramEnd"/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 xml:space="preserve"> patterns. 3e éd</w:t>
            </w:r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>i</w:t>
            </w:r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>tion, Pearson Éd</w:t>
            </w:r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>u</w:t>
            </w:r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>cation, 2005.</w:t>
            </w:r>
          </w:p>
        </w:tc>
      </w:tr>
      <w:tr w:rsidR="00E636C5" w:rsidRPr="00E636C5" w14:paraId="2D08E3A8" w14:textId="77777777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14:paraId="2ABCEFF5" w14:textId="499451CD" w:rsidR="00E636C5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lang w:val="fr-CA"/>
              </w:rPr>
              <w:t>Implémentation des restaurateurs (F8)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D4E4EDD" w14:textId="18A22571" w:rsidR="00E636C5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0344B5A" w14:textId="22F54A1B" w:rsidR="00E636C5" w:rsidRPr="00E636C5" w:rsidRDefault="00DB7AB7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13B9815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46360B" w14:textId="4E51177F" w:rsidR="00E636C5" w:rsidRPr="00E636C5" w:rsidRDefault="00925CA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proofErr w:type="spellStart"/>
            <w:r>
              <w:rPr>
                <w:rFonts w:ascii="Arial" w:hAnsi="Arial" w:cs="Arial"/>
                <w:lang w:val="fr-CA" w:eastAsia="ja-JP"/>
              </w:rPr>
              <w:t>Dominic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E942ABA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537D62B" w14:textId="77777777"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14:paraId="2A201D18" w14:textId="7EDF05F9" w:rsidR="00E636C5" w:rsidRPr="00DB7AB7" w:rsidRDefault="00DB7AB7" w:rsidP="00E636C5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fr-CA" w:eastAsia="ja-JP"/>
              </w:rPr>
            </w:pPr>
            <w:r w:rsidRPr="00DB7AB7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>https://docs.djangoproject.com/en/1.8/topics/db/models/</w:t>
            </w:r>
          </w:p>
        </w:tc>
      </w:tr>
      <w:tr w:rsidR="00E16E42" w:rsidRPr="00E636C5" w14:paraId="748E9408" w14:textId="77777777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14:paraId="31D14ED2" w14:textId="7B0D8977" w:rsidR="00E16E42" w:rsidRDefault="00E16E42" w:rsidP="00E636C5">
            <w:pPr>
              <w:widowControl/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Conception des re</w:t>
            </w:r>
            <w:r>
              <w:rPr>
                <w:lang w:val="fr-CA"/>
              </w:rPr>
              <w:t>s</w:t>
            </w:r>
            <w:r>
              <w:rPr>
                <w:lang w:val="fr-CA"/>
              </w:rPr>
              <w:t>taurants (F1)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45C9A069" w14:textId="55076B09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31BB8FB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3994510C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9F6075D" w14:textId="1AD06B74" w:rsidR="00E16E42" w:rsidRPr="00E636C5" w:rsidRDefault="00925CA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Anthony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E8531A2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6CDEC32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14:paraId="74EAF38E" w14:textId="321272E3" w:rsidR="00E16E42" w:rsidRPr="00925CA2" w:rsidRDefault="00925CA2" w:rsidP="00E636C5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fr-CA" w:eastAsia="ja-JP"/>
              </w:rPr>
            </w:pPr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 xml:space="preserve">LARMAN, C., UML 2 et </w:t>
            </w:r>
            <w:proofErr w:type="gramStart"/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>les design</w:t>
            </w:r>
            <w:proofErr w:type="gramEnd"/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 xml:space="preserve"> patterns. 3e éd</w:t>
            </w:r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>i</w:t>
            </w:r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>tion, Pearson Éd</w:t>
            </w:r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>u</w:t>
            </w:r>
            <w:r w:rsidRPr="00925CA2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>cation, 2005.</w:t>
            </w:r>
          </w:p>
        </w:tc>
      </w:tr>
      <w:tr w:rsidR="00E16E42" w:rsidRPr="00E636C5" w14:paraId="07582FCA" w14:textId="77777777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14:paraId="28DA308D" w14:textId="339590B4" w:rsidR="00E16E42" w:rsidRDefault="00E16E42" w:rsidP="00E636C5">
            <w:pPr>
              <w:widowControl/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Implémentation des restaurants (F1)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55854F30" w14:textId="1F832C7B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63BC697" w14:textId="3728B478" w:rsidR="00E16E42" w:rsidRPr="00E636C5" w:rsidRDefault="00DB7AB7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10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6E3E8D1B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0B8478E" w14:textId="4EAB4059" w:rsidR="00E16E42" w:rsidRPr="00E636C5" w:rsidRDefault="00925CA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proofErr w:type="spellStart"/>
            <w:r>
              <w:rPr>
                <w:rFonts w:ascii="Arial" w:hAnsi="Arial" w:cs="Arial"/>
                <w:lang w:val="fr-CA" w:eastAsia="ja-JP"/>
              </w:rPr>
              <w:t>Dominic</w:t>
            </w:r>
            <w:proofErr w:type="spellEnd"/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89E1170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30FE376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14:paraId="6395DD50" w14:textId="4CF5228F" w:rsidR="00E16E42" w:rsidRPr="00DB7AB7" w:rsidRDefault="00DB7AB7" w:rsidP="00E636C5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  <w:lang w:val="fr-CA" w:eastAsia="ja-JP"/>
              </w:rPr>
            </w:pPr>
            <w:r w:rsidRPr="00DB7AB7">
              <w:rPr>
                <w:rFonts w:asciiTheme="minorHAnsi" w:hAnsiTheme="minorHAnsi" w:cs="Arial"/>
                <w:sz w:val="16"/>
                <w:szCs w:val="16"/>
                <w:lang w:val="fr-CA" w:eastAsia="ja-JP"/>
              </w:rPr>
              <w:t>https://docs.djangoproject.com/en/1.8/topics/db/models/</w:t>
            </w:r>
          </w:p>
        </w:tc>
      </w:tr>
      <w:tr w:rsidR="00E16E42" w:rsidRPr="00E636C5" w14:paraId="36F81601" w14:textId="77777777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14:paraId="04496542" w14:textId="110CE005" w:rsidR="00E16E42" w:rsidRDefault="00E16E42" w:rsidP="00E636C5">
            <w:pPr>
              <w:widowControl/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Design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0EBE5AE3" w14:textId="2FA20136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7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7B17C00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2EEED50E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B7057C0" w14:textId="2FCD0C4F" w:rsidR="00E16E42" w:rsidRPr="00E636C5" w:rsidRDefault="00925CA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FE3162D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5D68362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14:paraId="117B0193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16E42" w:rsidRPr="00E636C5" w14:paraId="54527E27" w14:textId="77777777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14:paraId="5B639DA7" w14:textId="796192DC" w:rsidR="00E16E42" w:rsidRDefault="00E16E42" w:rsidP="00E636C5">
            <w:pPr>
              <w:widowControl/>
              <w:spacing w:line="240" w:lineRule="auto"/>
              <w:rPr>
                <w:lang w:val="fr-CA"/>
              </w:rPr>
            </w:pPr>
            <w:r>
              <w:rPr>
                <w:lang w:val="fr-CA"/>
              </w:rPr>
              <w:t>Rapport de l’itération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17A3F80C" w14:textId="4B9E0520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6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86F98D0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14:paraId="3C461CBC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8C92279" w14:textId="77DCD68C" w:rsidR="00E16E42" w:rsidRPr="00E636C5" w:rsidRDefault="00925CA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André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3C756B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5714E35" w14:textId="77777777" w:rsidR="00E16E42" w:rsidRPr="00E636C5" w:rsidRDefault="00E16E42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14:paraId="56D213E8" w14:textId="45630DB4" w:rsidR="00E16E42" w:rsidRPr="00E636C5" w:rsidRDefault="009725B8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 xml:space="preserve"> </w:t>
            </w:r>
          </w:p>
        </w:tc>
      </w:tr>
    </w:tbl>
    <w:p w14:paraId="491277E0" w14:textId="77777777" w:rsidR="00D8366F" w:rsidRPr="00E636C5" w:rsidRDefault="00D8366F" w:rsidP="00D8366F">
      <w:pPr>
        <w:pStyle w:val="Titre1"/>
        <w:numPr>
          <w:ilvl w:val="0"/>
          <w:numId w:val="36"/>
        </w:numPr>
        <w:rPr>
          <w:lang w:val="fr-CA"/>
        </w:rPr>
        <w:sectPr w:rsidR="00D8366F" w:rsidRPr="00E636C5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48DB007" w14:textId="77777777" w:rsidR="000245C9" w:rsidRPr="00E636C5" w:rsidRDefault="000245C9" w:rsidP="000245C9">
      <w:pPr>
        <w:pStyle w:val="Titre1"/>
        <w:rPr>
          <w:b w:val="0"/>
          <w:lang w:val="fr-CA"/>
        </w:rPr>
      </w:pPr>
      <w:r w:rsidRPr="00E636C5">
        <w:rPr>
          <w:lang w:val="fr-CA"/>
        </w:rPr>
        <w:lastRenderedPageBreak/>
        <w:t xml:space="preserve">4.  </w:t>
      </w:r>
      <w:r w:rsidR="00E636C5" w:rsidRPr="00E636C5">
        <w:rPr>
          <w:lang w:val="fr-CA"/>
        </w:rPr>
        <w:t>Problèmes</w:t>
      </w:r>
    </w:p>
    <w:p w14:paraId="2AA6ECB6" w14:textId="77777777" w:rsidR="00D8366F" w:rsidRPr="00E636C5" w:rsidRDefault="00E636C5" w:rsidP="00D8366F">
      <w:pPr>
        <w:pStyle w:val="InfoBlue"/>
        <w:rPr>
          <w:vanish w:val="0"/>
          <w:lang w:val="fr-CA"/>
        </w:rPr>
      </w:pPr>
      <w:bookmarkStart w:id="2" w:name="_GoBack"/>
      <w:r w:rsidRPr="00E636C5">
        <w:rPr>
          <w:vanish w:val="0"/>
          <w:lang w:val="fr-CA"/>
        </w:rPr>
        <w:t>[Afficher tous les problèmes à résoudre lors de l'itération. Mettre à jour le statut lorsque de nouvelles questions sont présentées au cours des réunions]</w:t>
      </w:r>
    </w:p>
    <w:bookmarkEnd w:id="2"/>
    <w:p w14:paraId="60D3D8BC" w14:textId="77777777" w:rsidR="00D8366F" w:rsidRPr="00E636C5" w:rsidRDefault="00D8366F" w:rsidP="00D8366F">
      <w:pPr>
        <w:rPr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F105C2" w14:paraId="3EE647DA" w14:textId="77777777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2E7D3D" w14:textId="77777777"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8757F1" w14:textId="77777777"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74576AA" w14:textId="77777777" w:rsidR="00D8366F" w:rsidRPr="00F105C2" w:rsidRDefault="00D8366F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 w:rsidR="00D8366F" w:rsidRPr="00F105C2" w14:paraId="20713834" w14:textId="77777777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77B37" w14:textId="57EF592A" w:rsidR="008712CA" w:rsidRDefault="008712CA" w:rsidP="00F105C2">
            <w:pPr>
              <w:pStyle w:val="Corpsdetexte"/>
              <w:ind w:left="0"/>
              <w:rPr>
                <w:lang w:val="fr-CA"/>
              </w:rPr>
            </w:pPr>
            <w:r>
              <w:rPr>
                <w:lang w:val="fr-CA"/>
              </w:rPr>
              <w:t xml:space="preserve">Il faut utiliser l’adresse courriel du client plutôt que son </w:t>
            </w:r>
            <w:r w:rsidR="001326FA">
              <w:rPr>
                <w:lang w:val="fr-CA"/>
              </w:rPr>
              <w:t>nom d’utilisateur.</w:t>
            </w:r>
          </w:p>
          <w:p w14:paraId="235F45D9" w14:textId="759888D5" w:rsidR="00C50D89" w:rsidRPr="00F105C2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74C88" w14:textId="2F71C1E7" w:rsidR="00D8366F" w:rsidRPr="00F105C2" w:rsidRDefault="001326FA" w:rsidP="00F105C2">
            <w:pPr>
              <w:pStyle w:val="Corpsdetexte"/>
              <w:ind w:left="0"/>
              <w:rPr>
                <w:lang w:val="fr-CA"/>
              </w:rPr>
            </w:pPr>
            <w:r>
              <w:rPr>
                <w:lang w:val="fr-CA"/>
              </w:rPr>
              <w:t>En cours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FC7CF" w14:textId="2D7F0C3A" w:rsidR="00D8366F" w:rsidRPr="00F105C2" w:rsidRDefault="00EC78E7" w:rsidP="00F105C2">
            <w:pPr>
              <w:pStyle w:val="Corpsdetexte"/>
              <w:ind w:left="0"/>
              <w:rPr>
                <w:lang w:val="fr-CA"/>
              </w:rPr>
            </w:pPr>
            <w:r>
              <w:rPr>
                <w:lang w:val="fr-CA"/>
              </w:rPr>
              <w:t>Un nom d’utilisateur n’est pas utile. Il faut prendre en considération seulement le courriel.</w:t>
            </w:r>
          </w:p>
        </w:tc>
      </w:tr>
      <w:tr w:rsidR="00C50D89" w:rsidRPr="00F105C2" w14:paraId="04AF1A35" w14:textId="77777777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41EF8" w14:textId="15E00BD0" w:rsidR="00C50D89" w:rsidRDefault="00EC78E7" w:rsidP="00F105C2">
            <w:pPr>
              <w:pStyle w:val="Corpsdetexte"/>
              <w:ind w:left="0"/>
              <w:rPr>
                <w:lang w:val="fr-CA"/>
              </w:rPr>
            </w:pPr>
            <w:r>
              <w:rPr>
                <w:lang w:val="fr-CA"/>
              </w:rPr>
              <w:t>Diagramme de séquence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51A0A" w14:textId="30D93AD0" w:rsidR="00C50D89" w:rsidRPr="00F105C2" w:rsidRDefault="001326FA" w:rsidP="00F105C2">
            <w:pPr>
              <w:pStyle w:val="Corpsdetexte"/>
              <w:ind w:left="0"/>
              <w:rPr>
                <w:lang w:val="fr-CA"/>
              </w:rPr>
            </w:pPr>
            <w:r>
              <w:rPr>
                <w:lang w:val="fr-CA"/>
              </w:rPr>
              <w:t>En cours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4B48A" w14:textId="32DB087E" w:rsidR="00C50D89" w:rsidRPr="00F105C2" w:rsidRDefault="00DB7AB7" w:rsidP="00EC78E7">
            <w:pPr>
              <w:pStyle w:val="Corpsdetexte"/>
              <w:ind w:left="0"/>
              <w:rPr>
                <w:lang w:val="fr-CA"/>
              </w:rPr>
            </w:pPr>
            <w:r>
              <w:rPr>
                <w:lang w:val="fr-CA"/>
              </w:rPr>
              <w:t>Quand on met</w:t>
            </w:r>
            <w:r w:rsidR="00EC78E7">
              <w:rPr>
                <w:lang w:val="fr-CA"/>
              </w:rPr>
              <w:t xml:space="preserve"> les paramètres aux fonctions et ne pas d</w:t>
            </w:r>
            <w:r w:rsidR="00EC78E7">
              <w:rPr>
                <w:lang w:val="fr-CA"/>
              </w:rPr>
              <w:t>o</w:t>
            </w:r>
            <w:r w:rsidR="00EC78E7">
              <w:rPr>
                <w:lang w:val="fr-CA"/>
              </w:rPr>
              <w:t>cumenter Django.</w:t>
            </w:r>
          </w:p>
        </w:tc>
      </w:tr>
      <w:tr w:rsidR="00C50D89" w:rsidRPr="00F105C2" w14:paraId="7D632562" w14:textId="77777777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B36A8" w14:textId="143C8976" w:rsidR="00C50D89" w:rsidRDefault="001326FA" w:rsidP="00F105C2">
            <w:pPr>
              <w:pStyle w:val="Corpsdetexte"/>
              <w:ind w:left="0"/>
              <w:rPr>
                <w:lang w:val="fr-CA"/>
              </w:rPr>
            </w:pPr>
            <w:r>
              <w:rPr>
                <w:lang w:val="fr-CA"/>
              </w:rPr>
              <w:t>Sauvegarde on niveau de la modif</w:t>
            </w:r>
            <w:r>
              <w:rPr>
                <w:lang w:val="fr-CA"/>
              </w:rPr>
              <w:t>i</w:t>
            </w:r>
            <w:r>
              <w:rPr>
                <w:lang w:val="fr-CA"/>
              </w:rPr>
              <w:t>cation des informations du client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C87CC" w14:textId="49BFB0D1" w:rsidR="00C50D89" w:rsidRPr="00F105C2" w:rsidRDefault="001326FA" w:rsidP="00F105C2">
            <w:pPr>
              <w:pStyle w:val="Corpsdetexte"/>
              <w:ind w:left="0"/>
              <w:rPr>
                <w:lang w:val="fr-CA"/>
              </w:rPr>
            </w:pPr>
            <w:r>
              <w:rPr>
                <w:lang w:val="fr-CA"/>
              </w:rPr>
              <w:t>En cours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282DC" w14:textId="77777777" w:rsidR="00C50D89" w:rsidRPr="00F105C2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  <w:tr w:rsidR="00C50D89" w:rsidRPr="00F105C2" w14:paraId="1722551B" w14:textId="77777777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C1618" w14:textId="77777777" w:rsidR="00C50D89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86E88" w14:textId="77777777" w:rsidR="00C50D89" w:rsidRPr="00F105C2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5531D" w14:textId="77777777" w:rsidR="00C50D89" w:rsidRPr="00F105C2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  <w:tr w:rsidR="00C50D89" w:rsidRPr="00F105C2" w14:paraId="32D8A1AB" w14:textId="77777777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4F20A" w14:textId="77777777" w:rsidR="00C50D89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64D37" w14:textId="77777777" w:rsidR="00C50D89" w:rsidRPr="00F105C2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CF9D1" w14:textId="77777777" w:rsidR="00C50D89" w:rsidRPr="00F105C2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  <w:tr w:rsidR="00C50D89" w:rsidRPr="00F105C2" w14:paraId="43F063FB" w14:textId="77777777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CB163" w14:textId="77777777" w:rsidR="00C50D89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E239D" w14:textId="77777777" w:rsidR="00C50D89" w:rsidRPr="00F105C2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93984" w14:textId="77777777" w:rsidR="00C50D89" w:rsidRPr="00F105C2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  <w:tr w:rsidR="00C50D89" w:rsidRPr="00F105C2" w14:paraId="230D426B" w14:textId="77777777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CF851" w14:textId="77777777" w:rsidR="00C50D89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F0D9F" w14:textId="77777777" w:rsidR="00C50D89" w:rsidRPr="00F105C2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A7091" w14:textId="77777777" w:rsidR="00C50D89" w:rsidRPr="00F105C2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  <w:tr w:rsidR="00C50D89" w:rsidRPr="00F105C2" w14:paraId="02749E64" w14:textId="77777777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2CC23" w14:textId="77777777" w:rsidR="00C50D89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E01D4" w14:textId="77777777" w:rsidR="00C50D89" w:rsidRPr="00F105C2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8F4D0" w14:textId="77777777" w:rsidR="00C50D89" w:rsidRPr="00F105C2" w:rsidRDefault="00C50D89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</w:tbl>
    <w:p w14:paraId="3285DADD" w14:textId="77777777" w:rsidR="00D8366F" w:rsidRPr="00E636C5" w:rsidRDefault="00D8366F" w:rsidP="00D8366F">
      <w:pPr>
        <w:rPr>
          <w:lang w:val="fr-CA"/>
        </w:rPr>
      </w:pPr>
    </w:p>
    <w:p w14:paraId="542A1E0F" w14:textId="77777777" w:rsidR="00A15332" w:rsidRPr="00E636C5" w:rsidRDefault="000245C9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5.  </w:t>
      </w:r>
      <w:r w:rsidR="00E636C5" w:rsidRPr="00E636C5">
        <w:rPr>
          <w:lang w:val="fr-CA"/>
        </w:rPr>
        <w:t>Critères d’évaluation</w:t>
      </w:r>
    </w:p>
    <w:p w14:paraId="6ED0141E" w14:textId="77777777" w:rsidR="00A15332" w:rsidRPr="00E636C5" w:rsidRDefault="00E636C5" w:rsidP="00612E0C">
      <w:pPr>
        <w:pStyle w:val="InfoBlue"/>
        <w:rPr>
          <w:vanish w:val="0"/>
          <w:lang w:val="fr-CA"/>
        </w:rPr>
      </w:pPr>
      <w:r w:rsidRPr="00E636C5">
        <w:rPr>
          <w:vanish w:val="0"/>
          <w:lang w:val="fr-CA"/>
        </w:rPr>
        <w:t>[Une brève description de la façon d'évaluer si les objectifs de haut niveau ont été atteints. En voici des exemples.]</w:t>
      </w:r>
    </w:p>
    <w:p w14:paraId="3FA0A79A" w14:textId="77777777" w:rsidR="00E636C5" w:rsidRPr="00E636C5" w:rsidRDefault="00E636C5" w:rsidP="00E636C5">
      <w:pPr>
        <w:pStyle w:val="Titre2"/>
        <w:rPr>
          <w:lang w:val="fr-CA"/>
        </w:rPr>
      </w:pPr>
      <w:r w:rsidRPr="00E636C5">
        <w:rPr>
          <w:lang w:val="fr-CA"/>
        </w:rPr>
        <w:t xml:space="preserve">97% des cas de test au niveau du système passent. </w:t>
      </w:r>
    </w:p>
    <w:p w14:paraId="114A9D95" w14:textId="77777777" w:rsidR="00E636C5" w:rsidRPr="00E636C5" w:rsidRDefault="00E636C5" w:rsidP="00E636C5">
      <w:pPr>
        <w:pStyle w:val="Titre2"/>
        <w:rPr>
          <w:lang w:val="fr-CA"/>
        </w:rPr>
      </w:pPr>
      <w:r w:rsidRPr="00E636C5">
        <w:rPr>
          <w:lang w:val="fr-CA"/>
        </w:rPr>
        <w:t xml:space="preserve">Démonstration des fonctionnalités « X » pas à pas avec les usagers des départements X et Y a reçu une réponse favorable. </w:t>
      </w:r>
    </w:p>
    <w:p w14:paraId="768C2069" w14:textId="77777777" w:rsidR="00FA118F" w:rsidRPr="00E636C5" w:rsidRDefault="00E636C5" w:rsidP="00E636C5">
      <w:pPr>
        <w:pStyle w:val="Titre2"/>
        <w:rPr>
          <w:lang w:val="fr-CA"/>
        </w:rPr>
      </w:pPr>
      <w:r w:rsidRPr="00E636C5">
        <w:rPr>
          <w:lang w:val="fr-CA"/>
        </w:rPr>
        <w:t>Réponse favorable à la démo technique.</w:t>
      </w:r>
    </w:p>
    <w:p w14:paraId="78C460B1" w14:textId="77777777" w:rsidR="000245C9" w:rsidRPr="00E636C5" w:rsidRDefault="000245C9" w:rsidP="000245C9">
      <w:pPr>
        <w:pStyle w:val="Titre1"/>
        <w:rPr>
          <w:lang w:val="fr-CA"/>
        </w:rPr>
      </w:pPr>
      <w:r w:rsidRPr="00E636C5">
        <w:rPr>
          <w:lang w:val="fr-CA"/>
        </w:rPr>
        <w:t xml:space="preserve">6.  </w:t>
      </w:r>
      <w:r w:rsidR="00E636C5" w:rsidRPr="00E636C5">
        <w:rPr>
          <w:lang w:val="fr-CA"/>
        </w:rPr>
        <w:t>Évaluation</w:t>
      </w:r>
    </w:p>
    <w:p w14:paraId="20BE4C95" w14:textId="77777777" w:rsidR="00766B33" w:rsidRPr="00E636C5" w:rsidRDefault="00E636C5" w:rsidP="000245C9">
      <w:pPr>
        <w:pStyle w:val="InfoBlue"/>
        <w:rPr>
          <w:vanish w:val="0"/>
          <w:lang w:val="fr-CA"/>
        </w:rPr>
      </w:pPr>
      <w:r w:rsidRPr="00E636C5">
        <w:rPr>
          <w:vanish w:val="0"/>
          <w:lang w:val="fr-CA"/>
        </w:rPr>
        <w:t>[Utilise</w:t>
      </w:r>
      <w:r>
        <w:rPr>
          <w:vanish w:val="0"/>
          <w:lang w:val="fr-CA"/>
        </w:rPr>
        <w:t>r</w:t>
      </w:r>
      <w:r w:rsidRPr="00E636C5">
        <w:rPr>
          <w:vanish w:val="0"/>
          <w:lang w:val="fr-CA"/>
        </w:rPr>
        <w:t xml:space="preserve"> cette section pour la saisie et la communication des résultats et les actions des évaluations, qui sont génér</w:t>
      </w:r>
      <w:r w:rsidRPr="00E636C5">
        <w:rPr>
          <w:vanish w:val="0"/>
          <w:lang w:val="fr-CA"/>
        </w:rPr>
        <w:t>a</w:t>
      </w:r>
      <w:r w:rsidRPr="00E636C5">
        <w:rPr>
          <w:vanish w:val="0"/>
          <w:lang w:val="fr-CA"/>
        </w:rPr>
        <w:t>lement faites à la fin de chaque itération. Si vous ne le faites pas, l'équipe ne peut pas être en mesure d'améliorer la façon dont ils développent des logiciels.]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452E" w14:paraId="2D8D1F8C" w14:textId="77777777">
        <w:tc>
          <w:tcPr>
            <w:tcW w:w="1778" w:type="dxa"/>
          </w:tcPr>
          <w:p w14:paraId="3F8CA15B" w14:textId="77777777" w:rsidR="00E636C5" w:rsidRPr="00E636C5" w:rsidRDefault="00E636C5" w:rsidP="001E146F">
            <w:pPr>
              <w:spacing w:before="40" w:after="40"/>
              <w:rPr>
                <w:bCs/>
                <w:lang w:val="fr-CA"/>
              </w:rPr>
            </w:pPr>
            <w:r w:rsidRPr="00E636C5">
              <w:rPr>
                <w:bCs/>
                <w:lang w:val="fr-CA"/>
              </w:rPr>
              <w:t>Cible d’évaluation</w:t>
            </w:r>
          </w:p>
          <w:p w14:paraId="111706DD" w14:textId="77777777" w:rsidR="00766B33" w:rsidRPr="00E636C5" w:rsidRDefault="00766B33" w:rsidP="00E636C5">
            <w:pPr>
              <w:jc w:val="center"/>
              <w:rPr>
                <w:lang w:val="fr-CA"/>
              </w:rPr>
            </w:pPr>
          </w:p>
        </w:tc>
        <w:tc>
          <w:tcPr>
            <w:tcW w:w="3765" w:type="dxa"/>
          </w:tcPr>
          <w:p w14:paraId="3B6F07DB" w14:textId="77777777" w:rsidR="00766B33" w:rsidRPr="00E636C5" w:rsidRDefault="00E636C5" w:rsidP="00E636C5">
            <w:pPr>
              <w:spacing w:before="40" w:after="40"/>
              <w:rPr>
                <w:bCs/>
                <w:iCs/>
                <w:lang w:val="fr-CA"/>
              </w:rPr>
            </w:pPr>
            <w:r w:rsidRPr="00E636C5">
              <w:rPr>
                <w:iCs/>
                <w:color w:val="0000FF"/>
                <w:lang w:val="fr-CA"/>
              </w:rPr>
              <w:t xml:space="preserve">[Cela pourrait être </w:t>
            </w:r>
            <w:r>
              <w:rPr>
                <w:iCs/>
                <w:color w:val="0000FF"/>
                <w:lang w:val="fr-CA"/>
              </w:rPr>
              <w:t>toute l’</w:t>
            </w:r>
            <w:r w:rsidRPr="00E636C5">
              <w:rPr>
                <w:iCs/>
                <w:color w:val="0000FF"/>
                <w:lang w:val="fr-CA"/>
              </w:rPr>
              <w:t>itération ou si</w:t>
            </w:r>
            <w:r w:rsidRPr="00E636C5">
              <w:rPr>
                <w:iCs/>
                <w:color w:val="0000FF"/>
                <w:lang w:val="fr-CA"/>
              </w:rPr>
              <w:t>m</w:t>
            </w:r>
            <w:r w:rsidRPr="00E636C5">
              <w:rPr>
                <w:iCs/>
                <w:color w:val="0000FF"/>
                <w:lang w:val="fr-CA"/>
              </w:rPr>
              <w:t>plement un composant spécifique]</w:t>
            </w:r>
          </w:p>
        </w:tc>
      </w:tr>
      <w:tr w:rsidR="00766B33" w:rsidRPr="00E636C5" w14:paraId="3C956DC0" w14:textId="77777777">
        <w:tc>
          <w:tcPr>
            <w:tcW w:w="1778" w:type="dxa"/>
          </w:tcPr>
          <w:p w14:paraId="1A00002C" w14:textId="77777777"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D</w:t>
            </w:r>
            <w:r w:rsidR="00766B33" w:rsidRPr="00E636C5">
              <w:rPr>
                <w:lang w:val="fr-CA"/>
              </w:rPr>
              <w:t>ate</w:t>
            </w:r>
            <w:r w:rsidRPr="00E636C5">
              <w:rPr>
                <w:lang w:val="fr-CA"/>
              </w:rPr>
              <w:t xml:space="preserve"> d’évaluation</w:t>
            </w:r>
          </w:p>
        </w:tc>
        <w:tc>
          <w:tcPr>
            <w:tcW w:w="3765" w:type="dxa"/>
          </w:tcPr>
          <w:p w14:paraId="0D136850" w14:textId="77777777" w:rsidR="00766B33" w:rsidRPr="00E636C5" w:rsidRDefault="00766B33" w:rsidP="001E146F">
            <w:pPr>
              <w:spacing w:before="40" w:after="40"/>
              <w:rPr>
                <w:iCs/>
                <w:lang w:val="fr-CA"/>
              </w:rPr>
            </w:pPr>
          </w:p>
        </w:tc>
      </w:tr>
      <w:tr w:rsidR="00766B33" w:rsidRPr="00E636C5" w14:paraId="42154919" w14:textId="77777777">
        <w:tc>
          <w:tcPr>
            <w:tcW w:w="1778" w:type="dxa"/>
          </w:tcPr>
          <w:p w14:paraId="4BA02A6D" w14:textId="77777777" w:rsidR="00766B33" w:rsidRPr="00E636C5" w:rsidRDefault="00766B33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Participants</w:t>
            </w:r>
          </w:p>
        </w:tc>
        <w:tc>
          <w:tcPr>
            <w:tcW w:w="3765" w:type="dxa"/>
          </w:tcPr>
          <w:p w14:paraId="5A8882F8" w14:textId="77777777" w:rsidR="00766B33" w:rsidRPr="00E636C5" w:rsidRDefault="00766B33" w:rsidP="001E146F">
            <w:pPr>
              <w:spacing w:before="40" w:after="40"/>
              <w:rPr>
                <w:iCs/>
                <w:lang w:val="fr-CA"/>
              </w:rPr>
            </w:pPr>
          </w:p>
        </w:tc>
      </w:tr>
      <w:tr w:rsidR="00766B33" w:rsidRPr="0049452E" w14:paraId="6461D77A" w14:textId="77777777">
        <w:tc>
          <w:tcPr>
            <w:tcW w:w="1778" w:type="dxa"/>
          </w:tcPr>
          <w:p w14:paraId="45A2183A" w14:textId="77777777"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État du projet</w:t>
            </w:r>
          </w:p>
        </w:tc>
        <w:tc>
          <w:tcPr>
            <w:tcW w:w="3765" w:type="dxa"/>
          </w:tcPr>
          <w:p w14:paraId="7688423B" w14:textId="77777777" w:rsidR="00766B33" w:rsidRPr="00E636C5" w:rsidRDefault="00176824" w:rsidP="00E636C5">
            <w:pPr>
              <w:spacing w:before="40" w:after="40"/>
              <w:rPr>
                <w:iCs/>
                <w:lang w:val="fr-CA"/>
              </w:rPr>
            </w:pPr>
            <w:r w:rsidRPr="00E636C5">
              <w:rPr>
                <w:rFonts w:ascii="Times" w:hAnsi="Times"/>
                <w:iCs/>
                <w:color w:val="0000FF"/>
                <w:lang w:val="fr-CA"/>
              </w:rPr>
              <w:t>[</w:t>
            </w:r>
            <w:r w:rsidR="00E636C5" w:rsidRPr="00E636C5">
              <w:rPr>
                <w:rFonts w:ascii="Times" w:hAnsi="Times"/>
                <w:iCs/>
                <w:color w:val="0000FF"/>
                <w:lang w:val="fr-CA"/>
              </w:rPr>
              <w:t>Par exemple,</w:t>
            </w:r>
            <w:r w:rsidR="00766B33" w:rsidRPr="00E636C5">
              <w:rPr>
                <w:rFonts w:ascii="Times" w:hAnsi="Times"/>
                <w:iCs/>
                <w:color w:val="0000FF"/>
                <w:lang w:val="fr-CA"/>
              </w:rPr>
              <w:t xml:space="preserve"> </w:t>
            </w:r>
            <w:r w:rsidR="00E636C5" w:rsidRPr="00E636C5">
              <w:rPr>
                <w:rFonts w:ascii="Times" w:hAnsi="Times"/>
                <w:iCs/>
                <w:color w:val="0000FF"/>
                <w:lang w:val="fr-CA"/>
              </w:rPr>
              <w:t>exprim</w:t>
            </w:r>
            <w:r w:rsidR="00E636C5">
              <w:rPr>
                <w:rFonts w:ascii="Times" w:hAnsi="Times"/>
                <w:iCs/>
                <w:color w:val="0000FF"/>
                <w:lang w:val="fr-CA"/>
              </w:rPr>
              <w:t>é</w:t>
            </w:r>
            <w:r w:rsidR="00E636C5" w:rsidRPr="00E636C5">
              <w:rPr>
                <w:rFonts w:ascii="Times" w:hAnsi="Times"/>
                <w:iCs/>
                <w:color w:val="0000FF"/>
                <w:lang w:val="fr-CA"/>
              </w:rPr>
              <w:t xml:space="preserve"> comme</w:t>
            </w:r>
            <w:r w:rsidR="00766B33" w:rsidRPr="00E636C5">
              <w:rPr>
                <w:rFonts w:ascii="Times" w:hAnsi="Times"/>
                <w:iCs/>
                <w:color w:val="0000FF"/>
                <w:lang w:val="fr-CA"/>
              </w:rPr>
              <w:t xml:space="preserve"> </w:t>
            </w:r>
            <w:r w:rsidR="00E636C5" w:rsidRPr="00E636C5">
              <w:rPr>
                <w:rFonts w:ascii="Times" w:hAnsi="Times"/>
                <w:iCs/>
                <w:color w:val="0000FF"/>
                <w:lang w:val="fr-CA"/>
              </w:rPr>
              <w:t>Rouge</w:t>
            </w:r>
            <w:r w:rsidR="00766B33" w:rsidRPr="00E636C5">
              <w:rPr>
                <w:rFonts w:ascii="Times" w:hAnsi="Times"/>
                <w:iCs/>
                <w:color w:val="0000FF"/>
                <w:lang w:val="fr-CA"/>
              </w:rPr>
              <w:t xml:space="preserve">, </w:t>
            </w:r>
            <w:r w:rsidR="00E636C5" w:rsidRPr="00E636C5">
              <w:rPr>
                <w:rFonts w:ascii="Times" w:hAnsi="Times"/>
                <w:iCs/>
                <w:color w:val="0000FF"/>
                <w:lang w:val="fr-CA"/>
              </w:rPr>
              <w:t>Orange</w:t>
            </w:r>
            <w:r w:rsidR="00766B33" w:rsidRPr="00E636C5">
              <w:rPr>
                <w:rFonts w:ascii="Times" w:hAnsi="Times"/>
                <w:iCs/>
                <w:color w:val="0000FF"/>
                <w:lang w:val="fr-CA"/>
              </w:rPr>
              <w:t>, o</w:t>
            </w:r>
            <w:r w:rsidR="00E636C5" w:rsidRPr="00E636C5">
              <w:rPr>
                <w:rFonts w:ascii="Times" w:hAnsi="Times"/>
                <w:iCs/>
                <w:color w:val="0000FF"/>
                <w:lang w:val="fr-CA"/>
              </w:rPr>
              <w:t>u Vert</w:t>
            </w:r>
            <w:r w:rsidR="001E146F" w:rsidRPr="00E636C5">
              <w:rPr>
                <w:rFonts w:ascii="Times" w:hAnsi="Times"/>
                <w:iCs/>
                <w:color w:val="0000FF"/>
                <w:lang w:val="fr-CA"/>
              </w:rPr>
              <w:t>.</w:t>
            </w:r>
            <w:r w:rsidRPr="00E636C5">
              <w:rPr>
                <w:rFonts w:ascii="Times" w:hAnsi="Times"/>
                <w:iCs/>
                <w:color w:val="0000FF"/>
                <w:lang w:val="fr-CA"/>
              </w:rPr>
              <w:t>]</w:t>
            </w:r>
          </w:p>
        </w:tc>
      </w:tr>
    </w:tbl>
    <w:p w14:paraId="189461E0" w14:textId="77777777" w:rsidR="00766B33" w:rsidRPr="00E636C5" w:rsidRDefault="00766B33" w:rsidP="00766B33">
      <w:pPr>
        <w:rPr>
          <w:lang w:val="fr-CA"/>
        </w:rPr>
      </w:pPr>
    </w:p>
    <w:p w14:paraId="0F7BA033" w14:textId="77777777" w:rsidR="00766B33" w:rsidRPr="00E636C5" w:rsidRDefault="00E636C5" w:rsidP="00E636C5">
      <w:pPr>
        <w:pStyle w:val="Titre2"/>
        <w:numPr>
          <w:ilvl w:val="0"/>
          <w:numId w:val="30"/>
        </w:numPr>
        <w:rPr>
          <w:lang w:val="fr-CA"/>
        </w:rPr>
      </w:pPr>
      <w:r w:rsidRPr="00E636C5">
        <w:rPr>
          <w:lang w:val="fr-CA"/>
        </w:rPr>
        <w:t>Évaluation par rapport aux objectifs</w:t>
      </w:r>
    </w:p>
    <w:p w14:paraId="14BD857E" w14:textId="77777777" w:rsidR="00766B33" w:rsidRPr="00E636C5" w:rsidRDefault="00E636C5" w:rsidP="005F5C34">
      <w:pPr>
        <w:pStyle w:val="InfoBluelistitem"/>
        <w:rPr>
          <w:lang w:val="fr-CA"/>
        </w:rPr>
      </w:pPr>
      <w:r w:rsidRPr="00E636C5">
        <w:rPr>
          <w:lang w:val="fr-CA"/>
        </w:rPr>
        <w:t>[Documentez si vous avez abordé les objectifs précisés dans le plan d'itération.]</w:t>
      </w:r>
    </w:p>
    <w:p w14:paraId="45B6F8C2" w14:textId="77777777" w:rsidR="00766B33" w:rsidRPr="00E636C5" w:rsidRDefault="00E636C5" w:rsidP="005F5C34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Éléments de travail</w:t>
      </w:r>
      <w:r w:rsidR="005F5C34" w:rsidRPr="00E636C5">
        <w:rPr>
          <w:lang w:val="fr-CA"/>
        </w:rPr>
        <w:t xml:space="preserve">: </w:t>
      </w:r>
      <w:r>
        <w:rPr>
          <w:lang w:val="fr-CA"/>
        </w:rPr>
        <w:t>p</w:t>
      </w:r>
      <w:r w:rsidRPr="00E636C5">
        <w:rPr>
          <w:lang w:val="fr-CA"/>
        </w:rPr>
        <w:t>révus</w:t>
      </w:r>
      <w:r w:rsidR="00766B33" w:rsidRPr="00E636C5">
        <w:rPr>
          <w:lang w:val="fr-CA"/>
        </w:rPr>
        <w:t xml:space="preserve"> </w:t>
      </w:r>
      <w:r w:rsidRPr="00E636C5">
        <w:rPr>
          <w:lang w:val="fr-CA"/>
        </w:rPr>
        <w:t>vs</w:t>
      </w:r>
      <w:r w:rsidR="005F5C34" w:rsidRPr="00E636C5">
        <w:rPr>
          <w:lang w:val="fr-CA"/>
        </w:rPr>
        <w:t xml:space="preserve"> </w:t>
      </w:r>
      <w:r w:rsidRPr="00E636C5">
        <w:rPr>
          <w:lang w:val="fr-CA"/>
        </w:rPr>
        <w:t>réalisés</w:t>
      </w:r>
    </w:p>
    <w:p w14:paraId="1771F6FB" w14:textId="77777777" w:rsidR="00766B33" w:rsidRPr="00E636C5" w:rsidRDefault="00E636C5" w:rsidP="005F5C34">
      <w:pPr>
        <w:pStyle w:val="InfoBluelistitem"/>
        <w:rPr>
          <w:lang w:val="fr-CA"/>
        </w:rPr>
      </w:pPr>
      <w:r w:rsidRPr="00E636C5">
        <w:rPr>
          <w:lang w:val="fr-CA"/>
        </w:rPr>
        <w:t xml:space="preserve">[Résumez si tous les éléments de travail prévus dans l'itération ont été abordés, et des éléments de travail </w:t>
      </w:r>
      <w:r w:rsidRPr="00E636C5">
        <w:rPr>
          <w:lang w:val="fr-CA"/>
        </w:rPr>
        <w:lastRenderedPageBreak/>
        <w:t>qui ont été reportés ou ajoutés.]</w:t>
      </w:r>
    </w:p>
    <w:p w14:paraId="0A1CC01F" w14:textId="77777777" w:rsidR="00766B33" w:rsidRPr="00E636C5" w:rsidRDefault="00E636C5" w:rsidP="005F5C34">
      <w:pPr>
        <w:pStyle w:val="Titre2"/>
        <w:numPr>
          <w:ilvl w:val="0"/>
          <w:numId w:val="0"/>
        </w:numPr>
        <w:ind w:left="720"/>
        <w:rPr>
          <w:lang w:val="fr-CA"/>
        </w:rPr>
      </w:pPr>
      <w:r w:rsidRPr="00E636C5">
        <w:rPr>
          <w:lang w:val="fr-CA"/>
        </w:rPr>
        <w:t>Évaluation par rapport aux résultats selon les critères d'évaluation</w:t>
      </w:r>
    </w:p>
    <w:p w14:paraId="0C031CF0" w14:textId="77777777" w:rsidR="00766B33" w:rsidRPr="00E636C5" w:rsidRDefault="00E636C5" w:rsidP="001E146F">
      <w:pPr>
        <w:pStyle w:val="InfoBluelistitem"/>
        <w:rPr>
          <w:lang w:val="fr-CA"/>
        </w:rPr>
      </w:pPr>
      <w:r w:rsidRPr="00E636C5">
        <w:rPr>
          <w:lang w:val="fr-CA"/>
        </w:rPr>
        <w:t>[Documentez si vous avez satisfait les critères d'évaluation précisés dans le plan d'itération. Cela pourrait inclu</w:t>
      </w:r>
      <w:r>
        <w:rPr>
          <w:lang w:val="fr-CA"/>
        </w:rPr>
        <w:t>re des informations telles que « </w:t>
      </w:r>
      <w:r w:rsidRPr="00E636C5">
        <w:rPr>
          <w:lang w:val="fr-CA"/>
        </w:rPr>
        <w:t>D</w:t>
      </w:r>
      <w:r>
        <w:rPr>
          <w:lang w:val="fr-CA"/>
        </w:rPr>
        <w:t>é</w:t>
      </w:r>
      <w:r w:rsidRPr="00E636C5">
        <w:rPr>
          <w:lang w:val="fr-CA"/>
        </w:rPr>
        <w:t>mo pour le département X a été bien accueilli, avec quelques préo</w:t>
      </w:r>
      <w:r w:rsidRPr="00E636C5">
        <w:rPr>
          <w:lang w:val="fr-CA"/>
        </w:rPr>
        <w:t>c</w:t>
      </w:r>
      <w:r w:rsidRPr="00E636C5">
        <w:rPr>
          <w:lang w:val="fr-CA"/>
        </w:rPr>
        <w:t>cupations soul</w:t>
      </w:r>
      <w:r>
        <w:rPr>
          <w:lang w:val="fr-CA"/>
        </w:rPr>
        <w:t>evées autour de la convivialité »</w:t>
      </w:r>
      <w:r w:rsidRPr="00E636C5">
        <w:rPr>
          <w:lang w:val="fr-CA"/>
        </w:rPr>
        <w:t xml:space="preserve">, ou </w:t>
      </w:r>
      <w:r>
        <w:rPr>
          <w:lang w:val="fr-CA"/>
        </w:rPr>
        <w:t>« </w:t>
      </w:r>
      <w:r w:rsidRPr="00E636C5">
        <w:rPr>
          <w:lang w:val="fr-CA"/>
        </w:rPr>
        <w:t>495 cas de tests ont été automatisés avec un taux de réussite de 98%. 9 cas de test ont été reportés parce que les éléments de travail correspondant</w:t>
      </w:r>
      <w:r>
        <w:rPr>
          <w:lang w:val="fr-CA"/>
        </w:rPr>
        <w:t>s</w:t>
      </w:r>
      <w:r w:rsidRPr="00E636C5">
        <w:rPr>
          <w:lang w:val="fr-CA"/>
        </w:rPr>
        <w:t xml:space="preserve"> ont été r</w:t>
      </w:r>
      <w:r w:rsidRPr="00E636C5">
        <w:rPr>
          <w:lang w:val="fr-CA"/>
        </w:rPr>
        <w:t>e</w:t>
      </w:r>
      <w:r w:rsidRPr="00E636C5">
        <w:rPr>
          <w:lang w:val="fr-CA"/>
        </w:rPr>
        <w:t>portés.</w:t>
      </w:r>
      <w:r>
        <w:rPr>
          <w:lang w:val="fr-CA"/>
        </w:rPr>
        <w:t> »</w:t>
      </w:r>
      <w:r w:rsidRPr="00E636C5">
        <w:rPr>
          <w:lang w:val="fr-CA"/>
        </w:rPr>
        <w:t>]</w:t>
      </w:r>
    </w:p>
    <w:p w14:paraId="6E79D516" w14:textId="77777777" w:rsidR="00766B33" w:rsidRPr="00E636C5" w:rsidRDefault="00E636C5" w:rsidP="00E636C5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Autres préoccupations et écarts</w:t>
      </w:r>
    </w:p>
    <w:p w14:paraId="52F0AC25" w14:textId="77777777" w:rsidR="00766B33" w:rsidRPr="00E636C5" w:rsidRDefault="00E636C5" w:rsidP="001E146F">
      <w:pPr>
        <w:pStyle w:val="InfoBluelistitem"/>
        <w:rPr>
          <w:lang w:val="fr-CA"/>
        </w:rPr>
      </w:pPr>
      <w:r w:rsidRPr="00E636C5">
        <w:rPr>
          <w:lang w:val="fr-CA"/>
        </w:rPr>
        <w:t>[Documentez d'autres domaines qui ont été évalués, tels que la finance, ou type de programme, ainsi que la rétroaction des intervenants qui n’a pas été saisie ailleurs.]</w:t>
      </w:r>
    </w:p>
    <w:sectPr w:rsidR="00766B33" w:rsidRPr="00E636C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6232F9" w14:textId="77777777" w:rsidR="009725B8" w:rsidRDefault="009725B8">
      <w:r>
        <w:separator/>
      </w:r>
    </w:p>
  </w:endnote>
  <w:endnote w:type="continuationSeparator" w:id="0">
    <w:p w14:paraId="685A1BBC" w14:textId="77777777" w:rsidR="009725B8" w:rsidRDefault="0097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725B8" w:rsidRPr="005E03DA" w14:paraId="3C01D54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9EFD41" w14:textId="77777777" w:rsidR="009725B8" w:rsidRPr="005E03DA" w:rsidRDefault="009725B8">
          <w:pPr>
            <w:ind w:right="360"/>
            <w:rPr>
              <w:lang w:val="fr-CA"/>
            </w:rPr>
          </w:pPr>
          <w:r w:rsidRPr="005E03DA">
            <w:rPr>
              <w:lang w:val="fr-CA"/>
            </w:rPr>
            <w:t>LOG210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667331" w14:textId="77777777" w:rsidR="009725B8" w:rsidRPr="005E03DA" w:rsidRDefault="009725B8">
          <w:pPr>
            <w:jc w:val="center"/>
            <w:rPr>
              <w:lang w:val="fr-CA"/>
            </w:rPr>
          </w:pPr>
          <w:r w:rsidRPr="005E03DA">
            <w:rPr>
              <w:lang w:val="fr-CA"/>
            </w:rPr>
            <w:sym w:font="Symbol" w:char="F0D3"/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DOCPROPERTY "Company"  \* MERGEFORMAT </w:instrText>
          </w:r>
          <w:r w:rsidRPr="005E03DA">
            <w:rPr>
              <w:lang w:val="fr-CA"/>
            </w:rPr>
            <w:fldChar w:fldCharType="separate"/>
          </w:r>
          <w:r>
            <w:rPr>
              <w:lang w:val="fr-CA"/>
            </w:rPr>
            <w:t xml:space="preserve">Ce texte vient de la propriété </w:t>
          </w:r>
          <w:proofErr w:type="spellStart"/>
          <w:r>
            <w:rPr>
              <w:lang w:val="fr-CA"/>
            </w:rPr>
            <w:t>Company</w:t>
          </w:r>
          <w:proofErr w:type="spellEnd"/>
          <w:r>
            <w:rPr>
              <w:lang w:val="fr-CA"/>
            </w:rPr>
            <w:t xml:space="preserve"> dans Word</w:t>
          </w:r>
          <w:r w:rsidRPr="005E03DA">
            <w:rPr>
              <w:lang w:val="fr-CA"/>
            </w:rPr>
            <w:fldChar w:fldCharType="end"/>
          </w:r>
          <w:r w:rsidRPr="005E03DA">
            <w:rPr>
              <w:lang w:val="fr-CA"/>
            </w:rPr>
            <w:t xml:space="preserve">, </w:t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DATE \@ "yyyy" </w:instrText>
          </w:r>
          <w:r w:rsidRPr="005E03DA">
            <w:rPr>
              <w:lang w:val="fr-CA"/>
            </w:rPr>
            <w:fldChar w:fldCharType="separate"/>
          </w:r>
          <w:r>
            <w:rPr>
              <w:noProof/>
              <w:lang w:val="fr-CA"/>
            </w:rPr>
            <w:t>2015</w:t>
          </w:r>
          <w:r w:rsidRPr="005E03DA">
            <w:rPr>
              <w:lang w:val="fr-C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5DEAB3" w14:textId="77777777" w:rsidR="009725B8" w:rsidRPr="005E03DA" w:rsidRDefault="009725B8">
          <w:pPr>
            <w:jc w:val="right"/>
            <w:rPr>
              <w:lang w:val="fr-CA"/>
            </w:rPr>
          </w:pPr>
          <w:r w:rsidRPr="005E03DA">
            <w:rPr>
              <w:lang w:val="fr-CA"/>
            </w:rPr>
            <w:t xml:space="preserve">Page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PAGE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2E20E7">
            <w:rPr>
              <w:rStyle w:val="Numrodepage"/>
              <w:noProof/>
              <w:lang w:val="fr-CA"/>
            </w:rPr>
            <w:t>3</w:t>
          </w:r>
          <w:r w:rsidRPr="005E03DA">
            <w:rPr>
              <w:rStyle w:val="Numrodepage"/>
              <w:lang w:val="fr-CA"/>
            </w:rPr>
            <w:fldChar w:fldCharType="end"/>
          </w:r>
          <w:r w:rsidRPr="005E03DA">
            <w:rPr>
              <w:rStyle w:val="Numrodepage"/>
              <w:lang w:val="fr-CA"/>
            </w:rPr>
            <w:t xml:space="preserve"> of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NUMPAGES  \* MERGEFORMAT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2E20E7">
            <w:rPr>
              <w:rStyle w:val="Numrodepage"/>
              <w:noProof/>
              <w:lang w:val="fr-CA"/>
            </w:rPr>
            <w:t>4</w:t>
          </w:r>
          <w:r w:rsidRPr="005E03DA">
            <w:rPr>
              <w:rStyle w:val="Numrodepage"/>
              <w:lang w:val="fr-CA"/>
            </w:rPr>
            <w:fldChar w:fldCharType="end"/>
          </w:r>
        </w:p>
      </w:tc>
    </w:tr>
  </w:tbl>
  <w:p w14:paraId="2D60E9FA" w14:textId="77777777" w:rsidR="009725B8" w:rsidRDefault="009725B8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8EAB8" w14:textId="77777777" w:rsidR="009725B8" w:rsidRDefault="009725B8">
      <w:r>
        <w:separator/>
      </w:r>
    </w:p>
  </w:footnote>
  <w:footnote w:type="continuationSeparator" w:id="0">
    <w:p w14:paraId="547FB4A1" w14:textId="77777777" w:rsidR="009725B8" w:rsidRDefault="009725B8">
      <w:r>
        <w:continuationSeparator/>
      </w:r>
    </w:p>
  </w:footnote>
  <w:footnote w:id="1">
    <w:p w14:paraId="2E1EF850" w14:textId="77777777" w:rsidR="009725B8" w:rsidRPr="00E636C5" w:rsidRDefault="009725B8" w:rsidP="00E636C5">
      <w:pPr>
        <w:pStyle w:val="Notedebasdepage"/>
        <w:rPr>
          <w:lang w:val="fr-CA"/>
        </w:rPr>
      </w:pPr>
      <w:r>
        <w:rPr>
          <w:rStyle w:val="Marquenotebasdepage"/>
        </w:rPr>
        <w:footnoteRef/>
      </w:r>
      <w:r w:rsidRPr="00E636C5">
        <w:rPr>
          <w:lang w:val="fr-CA"/>
        </w:rPr>
        <w:t xml:space="preserve"> </w:t>
      </w:r>
      <w:r>
        <w:rPr>
          <w:lang w:val="fr-CA"/>
        </w:rPr>
        <w:t xml:space="preserve">Voici comment faire des estimations de la taille et des heures restantes : </w:t>
      </w:r>
      <w:hyperlink r:id="rId1" w:history="1">
        <w:r w:rsidRPr="008315C0">
          <w:rPr>
            <w:rStyle w:val="Lienhypertexte"/>
            <w:lang w:val="fr-CA"/>
          </w:rPr>
          <w:t>https://docs.google.com/a/etsmtl.net/document/d/1bDy0chpWQbK9bZ82zdsBweuAgNYni3T2k79xihr6CuU/edit?usp=sharing</w:t>
        </w:r>
      </w:hyperlink>
      <w:r>
        <w:rPr>
          <w:lang w:val="fr-CA"/>
        </w:rPr>
        <w:t xml:space="preserve"> </w:t>
      </w:r>
    </w:p>
  </w:footnote>
  <w:footnote w:id="2">
    <w:p w14:paraId="7528D37A" w14:textId="77777777" w:rsidR="009725B8" w:rsidRPr="00E636C5" w:rsidRDefault="009725B8" w:rsidP="00E636C5">
      <w:pPr>
        <w:pStyle w:val="Notedebasdepage"/>
        <w:rPr>
          <w:lang w:val="fr-CA"/>
        </w:rPr>
      </w:pPr>
      <w:r>
        <w:rPr>
          <w:rStyle w:val="Marquenotebasdepage"/>
        </w:rPr>
        <w:footnoteRef/>
      </w:r>
      <w:r w:rsidRPr="00E636C5">
        <w:rPr>
          <w:lang w:val="fr-CA"/>
        </w:rPr>
        <w:t xml:space="preserve"> Les états utilisés sont les mêmes recommandé</w:t>
      </w:r>
      <w:r>
        <w:rPr>
          <w:lang w:val="fr-CA"/>
        </w:rPr>
        <w:t>s</w:t>
      </w:r>
      <w:r w:rsidRPr="00E636C5">
        <w:rPr>
          <w:lang w:val="fr-CA"/>
        </w:rPr>
        <w:t xml:space="preserve"> par </w:t>
      </w:r>
      <w:proofErr w:type="spellStart"/>
      <w:r w:rsidRPr="00E636C5">
        <w:rPr>
          <w:lang w:val="fr-CA"/>
        </w:rPr>
        <w:t>Eclipse</w:t>
      </w:r>
      <w:proofErr w:type="spellEnd"/>
      <w:r w:rsidRPr="00E636C5">
        <w:rPr>
          <w:lang w:val="fr-CA"/>
        </w:rPr>
        <w:t xml:space="preserve"> pour</w:t>
      </w:r>
      <w:r>
        <w:rPr>
          <w:lang w:val="fr-CA"/>
        </w:rPr>
        <w:t xml:space="preserve"> leurs bogues :</w:t>
      </w:r>
      <w:r w:rsidRPr="00E636C5">
        <w:rPr>
          <w:lang w:val="fr-CA"/>
        </w:rPr>
        <w:t xml:space="preserve"> Nouveau</w:t>
      </w:r>
      <w:r>
        <w:rPr>
          <w:lang w:val="fr-CA"/>
        </w:rPr>
        <w:t>,</w:t>
      </w:r>
      <w:r w:rsidRPr="00E636C5">
        <w:rPr>
          <w:lang w:val="fr-CA"/>
        </w:rPr>
        <w:t xml:space="preserve"> </w:t>
      </w:r>
      <w:r>
        <w:rPr>
          <w:lang w:val="fr-CA"/>
        </w:rPr>
        <w:t>Assigné</w:t>
      </w:r>
      <w:r w:rsidRPr="00E636C5">
        <w:rPr>
          <w:lang w:val="fr-CA"/>
        </w:rPr>
        <w:t xml:space="preserve">, Résolu, Vérifié, et </w:t>
      </w:r>
      <w:r>
        <w:rPr>
          <w:lang w:val="fr-CA"/>
        </w:rPr>
        <w:t>F</w:t>
      </w:r>
      <w:r w:rsidRPr="00E636C5">
        <w:rPr>
          <w:lang w:val="fr-CA"/>
        </w:rPr>
        <w:t>ermé. Vous devrez peut-être définir vos propres états.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725B8" w:rsidRPr="0049452E" w14:paraId="3A24D824" w14:textId="77777777">
      <w:tc>
        <w:tcPr>
          <w:tcW w:w="6379" w:type="dxa"/>
        </w:tcPr>
        <w:p w14:paraId="2F764D3C" w14:textId="77777777" w:rsidR="009725B8" w:rsidRPr="00E636C5" w:rsidRDefault="009725B8" w:rsidP="002B52E7">
          <w:pPr>
            <w:pStyle w:val="En-tte"/>
            <w:tabs>
              <w:tab w:val="clear" w:pos="4320"/>
              <w:tab w:val="clear" w:pos="8640"/>
            </w:tabs>
            <w:rPr>
              <w:lang w:val="fr-CA"/>
            </w:rPr>
          </w:pPr>
          <w:r>
            <w:rPr>
              <w:lang w:val="fr-CA"/>
            </w:rPr>
            <w:t>Équipe 5</w:t>
          </w:r>
        </w:p>
      </w:tc>
      <w:tc>
        <w:tcPr>
          <w:tcW w:w="3179" w:type="dxa"/>
        </w:tcPr>
        <w:p w14:paraId="687DB8BB" w14:textId="77777777" w:rsidR="009725B8" w:rsidRPr="00E636C5" w:rsidRDefault="009725B8">
          <w:pPr>
            <w:tabs>
              <w:tab w:val="left" w:pos="1135"/>
            </w:tabs>
            <w:spacing w:before="40"/>
            <w:ind w:right="68"/>
            <w:rPr>
              <w:lang w:val="fr-CA"/>
            </w:rPr>
          </w:pPr>
        </w:p>
      </w:tc>
    </w:tr>
    <w:tr w:rsidR="009725B8" w:rsidRPr="00E636C5" w14:paraId="7970DA0F" w14:textId="77777777">
      <w:tc>
        <w:tcPr>
          <w:tcW w:w="6379" w:type="dxa"/>
        </w:tcPr>
        <w:p w14:paraId="3284C0BC" w14:textId="77777777" w:rsidR="009725B8" w:rsidRPr="00E636C5" w:rsidRDefault="009725B8">
          <w:pPr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TITLE  \* MERGEFORMAT </w:instrText>
          </w:r>
          <w:r w:rsidRPr="00E636C5">
            <w:rPr>
              <w:lang w:val="fr-CA"/>
            </w:rPr>
            <w:fldChar w:fldCharType="separate"/>
          </w:r>
          <w:r>
            <w:rPr>
              <w:lang w:val="fr-CA"/>
            </w:rPr>
            <w:t>Plan d'itération</w:t>
          </w:r>
          <w:r w:rsidRPr="00E636C5">
            <w:rPr>
              <w:lang w:val="fr-CA"/>
            </w:rPr>
            <w:fldChar w:fldCharType="end"/>
          </w:r>
          <w:r>
            <w:rPr>
              <w:lang w:val="fr-CA"/>
            </w:rPr>
            <w:t xml:space="preserve"> 2</w:t>
          </w:r>
        </w:p>
      </w:tc>
      <w:tc>
        <w:tcPr>
          <w:tcW w:w="3179" w:type="dxa"/>
        </w:tcPr>
        <w:p w14:paraId="29E2B61A" w14:textId="77777777" w:rsidR="009725B8" w:rsidRPr="00E636C5" w:rsidRDefault="009725B8" w:rsidP="002B52E7">
          <w:pPr>
            <w:rPr>
              <w:lang w:val="fr-CA"/>
            </w:rPr>
          </w:pPr>
          <w:r w:rsidRPr="00E636C5">
            <w:rPr>
              <w:lang w:val="fr-CA"/>
            </w:rPr>
            <w:t xml:space="preserve">  Date</w:t>
          </w:r>
          <w:proofErr w:type="gramStart"/>
          <w:r w:rsidRPr="00E636C5">
            <w:rPr>
              <w:lang w:val="fr-CA"/>
            </w:rPr>
            <w:t xml:space="preserve">:  </w:t>
          </w:r>
          <w:r>
            <w:rPr>
              <w:lang w:val="fr-CA"/>
            </w:rPr>
            <w:t>25</w:t>
          </w:r>
          <w:proofErr w:type="gramEnd"/>
          <w:r>
            <w:rPr>
              <w:lang w:val="fr-CA"/>
            </w:rPr>
            <w:t>-05-2015</w:t>
          </w:r>
        </w:p>
      </w:tc>
    </w:tr>
  </w:tbl>
  <w:p w14:paraId="796A70C0" w14:textId="77777777" w:rsidR="009725B8" w:rsidRDefault="009725B8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403C27"/>
    <w:multiLevelType w:val="multilevel"/>
    <w:tmpl w:val="EB305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91FE3C82"/>
    <w:lvl w:ilvl="0" w:tplc="4DBA5112">
      <w:start w:val="1"/>
      <w:numFmt w:val="bullet"/>
      <w:pStyle w:val="Titr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4"/>
  </w:num>
  <w:num w:numId="12">
    <w:abstractNumId w:val="12"/>
  </w:num>
  <w:num w:numId="13">
    <w:abstractNumId w:val="30"/>
  </w:num>
  <w:num w:numId="14">
    <w:abstractNumId w:val="11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10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C16"/>
    <w:rsid w:val="000178C5"/>
    <w:rsid w:val="000245C9"/>
    <w:rsid w:val="000561FC"/>
    <w:rsid w:val="00083367"/>
    <w:rsid w:val="000B6D46"/>
    <w:rsid w:val="00106B91"/>
    <w:rsid w:val="001326FA"/>
    <w:rsid w:val="00170DD9"/>
    <w:rsid w:val="00176824"/>
    <w:rsid w:val="001E146F"/>
    <w:rsid w:val="00241C30"/>
    <w:rsid w:val="002B52E7"/>
    <w:rsid w:val="002C3474"/>
    <w:rsid w:val="002E20E7"/>
    <w:rsid w:val="003C7438"/>
    <w:rsid w:val="003D20BC"/>
    <w:rsid w:val="00410C16"/>
    <w:rsid w:val="00463A1B"/>
    <w:rsid w:val="00484F60"/>
    <w:rsid w:val="0049452E"/>
    <w:rsid w:val="004D621B"/>
    <w:rsid w:val="004E307A"/>
    <w:rsid w:val="004E5765"/>
    <w:rsid w:val="00534593"/>
    <w:rsid w:val="00553B16"/>
    <w:rsid w:val="00597037"/>
    <w:rsid w:val="005E03DA"/>
    <w:rsid w:val="005F5C34"/>
    <w:rsid w:val="00612E0C"/>
    <w:rsid w:val="00676232"/>
    <w:rsid w:val="00717134"/>
    <w:rsid w:val="00741D72"/>
    <w:rsid w:val="007618F3"/>
    <w:rsid w:val="00766B33"/>
    <w:rsid w:val="00826F34"/>
    <w:rsid w:val="008712CA"/>
    <w:rsid w:val="008A4D87"/>
    <w:rsid w:val="00925CA2"/>
    <w:rsid w:val="009367DD"/>
    <w:rsid w:val="009725B8"/>
    <w:rsid w:val="009D6937"/>
    <w:rsid w:val="00A15332"/>
    <w:rsid w:val="00A31804"/>
    <w:rsid w:val="00AC5C10"/>
    <w:rsid w:val="00AD43BA"/>
    <w:rsid w:val="00B5408F"/>
    <w:rsid w:val="00B7002B"/>
    <w:rsid w:val="00BB2A09"/>
    <w:rsid w:val="00C50D89"/>
    <w:rsid w:val="00C55459"/>
    <w:rsid w:val="00C72CDA"/>
    <w:rsid w:val="00C93D0D"/>
    <w:rsid w:val="00CB4A37"/>
    <w:rsid w:val="00D1755E"/>
    <w:rsid w:val="00D8366F"/>
    <w:rsid w:val="00DB3AE9"/>
    <w:rsid w:val="00DB7AB7"/>
    <w:rsid w:val="00E16E42"/>
    <w:rsid w:val="00E636C5"/>
    <w:rsid w:val="00EC78E7"/>
    <w:rsid w:val="00F105C2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E8B3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Marquenotebasdepage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annotation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">
    <w:name w:val="Table Grid"/>
    <w:basedOn w:val="Tableau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C3474"/>
    <w:pPr>
      <w:suppressAutoHyphens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Marquenotebasdepage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annotation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">
    <w:name w:val="Table Grid"/>
    <w:basedOn w:val="Tableau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C3474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a/etsmtl.net/document/d/1bDy0chpWQbK9bZ82zdsBweuAgNYni3T2k79xihr6CuU/edit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OSX:Users:aj91960:Downloads:Plan%20d'ite&#769;ration%20-%20gab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73082-DE71-C24E-80A7-6E1FB69C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d'itération - gabarit.dotx</Template>
  <TotalTime>77</TotalTime>
  <Pages>4</Pages>
  <Words>641</Words>
  <Characters>3529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d'itération</vt:lpstr>
    </vt:vector>
  </TitlesOfParts>
  <Company>Ce texte vient de la propriété Company dans Word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Skeleton</dc:creator>
  <cp:keywords/>
  <dc:description/>
  <cp:lastModifiedBy>Skeleton</cp:lastModifiedBy>
  <cp:revision>12</cp:revision>
  <dcterms:created xsi:type="dcterms:W3CDTF">2015-05-25T22:11:00Z</dcterms:created>
  <dcterms:modified xsi:type="dcterms:W3CDTF">2015-05-25T23:36:00Z</dcterms:modified>
</cp:coreProperties>
</file>