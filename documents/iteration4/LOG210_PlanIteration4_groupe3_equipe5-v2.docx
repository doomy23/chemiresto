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54FC4" w14:textId="77777777" w:rsidR="003C7438" w:rsidRPr="00E636C5" w:rsidRDefault="003C7438">
      <w:pPr>
        <w:pStyle w:val="Titre"/>
        <w:rPr>
          <w:lang w:val="fr-CA"/>
        </w:rPr>
      </w:pPr>
      <w:r w:rsidRPr="00235E56">
        <w:rPr>
          <w:lang w:val="fr-CA"/>
        </w:rPr>
        <w:fldChar w:fldCharType="begin"/>
      </w:r>
      <w:r w:rsidRPr="00235E56">
        <w:rPr>
          <w:lang w:val="fr-CA"/>
        </w:rPr>
        <w:instrText xml:space="preserve"> TITLE  \* MERGEFORMAT </w:instrText>
      </w:r>
      <w:r w:rsidRPr="00235E56">
        <w:rPr>
          <w:lang w:val="fr-CA"/>
        </w:rPr>
        <w:fldChar w:fldCharType="separate"/>
      </w:r>
      <w:r w:rsidR="00830C89" w:rsidRPr="00235E56">
        <w:rPr>
          <w:lang w:val="fr-CA"/>
        </w:rPr>
        <w:t>Plan d'itération</w:t>
      </w:r>
      <w:r w:rsidRPr="00235E56">
        <w:rPr>
          <w:lang w:val="fr-CA"/>
        </w:rPr>
        <w:fldChar w:fldCharType="end"/>
      </w:r>
      <w:r w:rsidR="00830C89">
        <w:rPr>
          <w:lang w:val="fr-CA"/>
        </w:rPr>
        <w:t xml:space="preserve"> 4</w:t>
      </w:r>
    </w:p>
    <w:p w14:paraId="1DD1CCF3" w14:textId="77777777" w:rsidR="003C7438" w:rsidRDefault="003C7438" w:rsidP="006C2B09">
      <w:pPr>
        <w:pStyle w:val="Titre"/>
        <w:tabs>
          <w:tab w:val="left" w:pos="3780"/>
        </w:tabs>
        <w:jc w:val="left"/>
        <w:rPr>
          <w:lang w:val="fr-CA"/>
        </w:rPr>
      </w:pPr>
    </w:p>
    <w:p w14:paraId="14B04957" w14:textId="77777777" w:rsidR="00830C89" w:rsidRPr="00052B4F" w:rsidRDefault="00830C89" w:rsidP="00830C89">
      <w:pPr>
        <w:rPr>
          <w:b/>
          <w:u w:val="single"/>
          <w:lang w:val="fr-CA"/>
        </w:rPr>
      </w:pPr>
      <w:r w:rsidRPr="00052B4F">
        <w:rPr>
          <w:b/>
          <w:u w:val="single"/>
          <w:lang w:val="fr-CA"/>
        </w:rPr>
        <w:t>Membres de l’équipe :</w:t>
      </w:r>
    </w:p>
    <w:p w14:paraId="49FA57E3" w14:textId="77777777" w:rsidR="00830C89" w:rsidRPr="00A650E1" w:rsidRDefault="00A650E1" w:rsidP="00A650E1">
      <w:pPr>
        <w:pStyle w:val="Paragraphedeliste"/>
        <w:numPr>
          <w:ilvl w:val="0"/>
          <w:numId w:val="46"/>
        </w:numPr>
        <w:tabs>
          <w:tab w:val="left" w:pos="2410"/>
        </w:tabs>
        <w:rPr>
          <w:lang w:val="fr-CA"/>
        </w:rPr>
      </w:pPr>
      <w:r w:rsidRPr="00A650E1">
        <w:rPr>
          <w:lang w:val="fr-CA"/>
        </w:rPr>
        <w:t>(KOOA23039101)</w:t>
      </w:r>
      <w:r>
        <w:rPr>
          <w:lang w:val="fr-CA"/>
        </w:rPr>
        <w:tab/>
      </w:r>
      <w:r w:rsidR="00830C89" w:rsidRPr="00A650E1">
        <w:rPr>
          <w:lang w:val="fr-CA"/>
        </w:rPr>
        <w:t>André Koolen</w:t>
      </w:r>
    </w:p>
    <w:p w14:paraId="240A6BAB" w14:textId="77777777" w:rsidR="00830C89" w:rsidRPr="00A650E1" w:rsidRDefault="00A650E1" w:rsidP="00A650E1">
      <w:pPr>
        <w:pStyle w:val="Paragraphedeliste"/>
        <w:numPr>
          <w:ilvl w:val="0"/>
          <w:numId w:val="46"/>
        </w:numPr>
        <w:tabs>
          <w:tab w:val="left" w:pos="2410"/>
        </w:tabs>
        <w:rPr>
          <w:lang w:val="fr-CA"/>
        </w:rPr>
      </w:pPr>
      <w:r w:rsidRPr="00A650E1">
        <w:rPr>
          <w:lang w:val="fr-CA"/>
        </w:rPr>
        <w:t>(MARA19129107)</w:t>
      </w:r>
      <w:r>
        <w:rPr>
          <w:lang w:val="fr-CA"/>
        </w:rPr>
        <w:tab/>
      </w:r>
      <w:r w:rsidR="00830C89" w:rsidRPr="00A650E1">
        <w:rPr>
          <w:lang w:val="fr-CA"/>
        </w:rPr>
        <w:t>Anthony Martin Coallier</w:t>
      </w:r>
    </w:p>
    <w:p w14:paraId="3ED14E8C" w14:textId="77777777" w:rsidR="00830C89" w:rsidRPr="00A650E1" w:rsidRDefault="00A650E1" w:rsidP="00A650E1">
      <w:pPr>
        <w:pStyle w:val="Paragraphedeliste"/>
        <w:numPr>
          <w:ilvl w:val="0"/>
          <w:numId w:val="46"/>
        </w:numPr>
        <w:tabs>
          <w:tab w:val="left" w:pos="2410"/>
        </w:tabs>
        <w:rPr>
          <w:lang w:val="fr-CA"/>
        </w:rPr>
      </w:pPr>
      <w:r>
        <w:rPr>
          <w:lang w:val="fr-CA"/>
        </w:rPr>
        <w:t>(ROBD03129209)</w:t>
      </w:r>
      <w:r>
        <w:rPr>
          <w:lang w:val="fr-CA"/>
        </w:rPr>
        <w:tab/>
      </w:r>
      <w:r w:rsidR="00830C89" w:rsidRPr="00A650E1">
        <w:rPr>
          <w:lang w:val="fr-CA"/>
        </w:rPr>
        <w:t>Dominic Roberge</w:t>
      </w:r>
    </w:p>
    <w:p w14:paraId="7EBF1903" w14:textId="77777777" w:rsidR="00052B4F" w:rsidRPr="00E14C05" w:rsidRDefault="00052B4F" w:rsidP="00830C89">
      <w:pPr>
        <w:rPr>
          <w:lang w:val="fr-CA"/>
        </w:rPr>
      </w:pPr>
    </w:p>
    <w:p w14:paraId="042F8539" w14:textId="77777777" w:rsidR="003C7438" w:rsidRDefault="00052B4F" w:rsidP="00052B4F">
      <w:pPr>
        <w:pStyle w:val="Titre1"/>
        <w:rPr>
          <w:lang w:val="fr-CA"/>
        </w:rPr>
      </w:pPr>
      <w:r w:rsidRPr="00052B4F">
        <w:rPr>
          <w:b w:val="0"/>
          <w:lang w:val="fr-CA"/>
        </w:rPr>
        <w:t>1.</w:t>
      </w:r>
      <w:r>
        <w:rPr>
          <w:lang w:val="fr-CA"/>
        </w:rPr>
        <w:t xml:space="preserve">  </w:t>
      </w:r>
      <w:r w:rsidR="00717134" w:rsidRPr="00E636C5">
        <w:rPr>
          <w:lang w:val="fr-CA"/>
        </w:rPr>
        <w:t>Étapes jalons</w:t>
      </w:r>
    </w:p>
    <w:p w14:paraId="2E169C5F" w14:textId="77777777" w:rsidR="00052B4F" w:rsidRPr="00052B4F" w:rsidRDefault="00052B4F" w:rsidP="00052B4F">
      <w:pPr>
        <w:rPr>
          <w:lang w:val="fr-CA"/>
        </w:rPr>
      </w:pPr>
    </w:p>
    <w:tbl>
      <w:tblPr>
        <w:tblW w:w="692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6"/>
        <w:gridCol w:w="1872"/>
      </w:tblGrid>
      <w:tr w:rsidR="003C7438" w:rsidRPr="00A650E1" w14:paraId="58AEE334" w14:textId="77777777" w:rsidTr="00515668">
        <w:tc>
          <w:tcPr>
            <w:tcW w:w="5056" w:type="dxa"/>
          </w:tcPr>
          <w:p w14:paraId="3479B8FC" w14:textId="77777777"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14:paraId="3CBA7889" w14:textId="77777777"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A650E1" w14:paraId="760C4F04" w14:textId="77777777" w:rsidTr="00515668">
        <w:tc>
          <w:tcPr>
            <w:tcW w:w="5056" w:type="dxa"/>
          </w:tcPr>
          <w:p w14:paraId="484F2E03" w14:textId="77777777"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14:paraId="20A5070D" w14:textId="77777777"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06-07-2015</w:t>
            </w:r>
          </w:p>
        </w:tc>
      </w:tr>
      <w:tr w:rsidR="003C7438" w:rsidRPr="00E636C5" w14:paraId="3C87BA4C" w14:textId="77777777" w:rsidTr="00515668">
        <w:tc>
          <w:tcPr>
            <w:tcW w:w="5056" w:type="dxa"/>
          </w:tcPr>
          <w:p w14:paraId="51404FBA" w14:textId="77777777"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</w:tcPr>
          <w:p w14:paraId="2B3F7567" w14:textId="77777777"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13-07-2015</w:t>
            </w:r>
          </w:p>
        </w:tc>
      </w:tr>
      <w:tr w:rsidR="003C7438" w:rsidRPr="00052B4F" w14:paraId="28BF03B4" w14:textId="77777777" w:rsidTr="00515668">
        <w:tc>
          <w:tcPr>
            <w:tcW w:w="5056" w:type="dxa"/>
          </w:tcPr>
          <w:p w14:paraId="3E02D332" w14:textId="77777777" w:rsidR="003C7438" w:rsidRPr="00E636C5" w:rsidRDefault="00515668">
            <w:pPr>
              <w:rPr>
                <w:lang w:val="fr-CA"/>
              </w:rPr>
            </w:pPr>
            <w:r>
              <w:rPr>
                <w:lang w:val="fr-CA"/>
              </w:rPr>
              <w:t>Conception de F6 « P</w:t>
            </w:r>
            <w:r w:rsidR="00052B4F">
              <w:rPr>
                <w:lang w:val="fr-CA"/>
              </w:rPr>
              <w:t>réparer une commande »</w:t>
            </w:r>
          </w:p>
        </w:tc>
        <w:tc>
          <w:tcPr>
            <w:tcW w:w="1872" w:type="dxa"/>
          </w:tcPr>
          <w:p w14:paraId="0D6CF9FC" w14:textId="77777777"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 w14:paraId="2D7187CB" w14:textId="77777777" w:rsidTr="00515668">
        <w:tc>
          <w:tcPr>
            <w:tcW w:w="5056" w:type="dxa"/>
          </w:tcPr>
          <w:p w14:paraId="42FDCAFC" w14:textId="77777777" w:rsidR="00052B4F" w:rsidRPr="00E636C5" w:rsidRDefault="00515668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F7 « A</w:t>
            </w:r>
            <w:r w:rsidR="00052B4F">
              <w:rPr>
                <w:lang w:val="fr-CA"/>
              </w:rPr>
              <w:t>ccepter une commande »</w:t>
            </w:r>
          </w:p>
        </w:tc>
        <w:tc>
          <w:tcPr>
            <w:tcW w:w="1872" w:type="dxa"/>
          </w:tcPr>
          <w:p w14:paraId="1D610109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 w14:paraId="1AF825CB" w14:textId="77777777" w:rsidTr="00515668">
        <w:tc>
          <w:tcPr>
            <w:tcW w:w="5056" w:type="dxa"/>
          </w:tcPr>
          <w:p w14:paraId="77734232" w14:textId="77777777" w:rsidR="00052B4F" w:rsidRPr="00E636C5" w:rsidRDefault="00515668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In1 « C</w:t>
            </w:r>
            <w:r w:rsidR="00052B4F">
              <w:rPr>
                <w:lang w:val="fr-CA"/>
              </w:rPr>
              <w:t>hangement d’état par SMS »</w:t>
            </w:r>
          </w:p>
        </w:tc>
        <w:tc>
          <w:tcPr>
            <w:tcW w:w="1872" w:type="dxa"/>
          </w:tcPr>
          <w:p w14:paraId="1BBF74FF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 w14:paraId="38262A3E" w14:textId="77777777" w:rsidTr="00515668">
        <w:tc>
          <w:tcPr>
            <w:tcW w:w="5056" w:type="dxa"/>
          </w:tcPr>
          <w:p w14:paraId="3CCE9757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Conception de In2 « Paiement par </w:t>
            </w:r>
            <w:r w:rsidR="00515668">
              <w:rPr>
                <w:lang w:val="fr-CA"/>
              </w:rPr>
              <w:t>PayPal</w:t>
            </w:r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14:paraId="5C90C017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 w14:paraId="383229E3" w14:textId="77777777" w:rsidTr="00515668">
        <w:tc>
          <w:tcPr>
            <w:tcW w:w="5056" w:type="dxa"/>
          </w:tcPr>
          <w:p w14:paraId="2B2F57FA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rapport d’itération</w:t>
            </w:r>
          </w:p>
        </w:tc>
        <w:tc>
          <w:tcPr>
            <w:tcW w:w="1872" w:type="dxa"/>
          </w:tcPr>
          <w:p w14:paraId="524EE849" w14:textId="77777777"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20-07-2015</w:t>
            </w:r>
          </w:p>
        </w:tc>
      </w:tr>
      <w:tr w:rsidR="00052B4F" w:rsidRPr="00052B4F" w14:paraId="0AEDD725" w14:textId="77777777" w:rsidTr="00515668">
        <w:tc>
          <w:tcPr>
            <w:tcW w:w="5056" w:type="dxa"/>
          </w:tcPr>
          <w:p w14:paraId="777DBC7B" w14:textId="77777777" w:rsidR="00052B4F" w:rsidRDefault="00515668">
            <w:pPr>
              <w:rPr>
                <w:lang w:val="fr-CA"/>
              </w:rPr>
            </w:pPr>
            <w:r>
              <w:rPr>
                <w:lang w:val="fr-CA"/>
              </w:rPr>
              <w:t>Implémentation de F6 « P</w:t>
            </w:r>
            <w:r w:rsidR="00052B4F">
              <w:rPr>
                <w:lang w:val="fr-CA"/>
              </w:rPr>
              <w:t>réparer une commande »</w:t>
            </w:r>
          </w:p>
        </w:tc>
        <w:tc>
          <w:tcPr>
            <w:tcW w:w="1872" w:type="dxa"/>
          </w:tcPr>
          <w:p w14:paraId="2DB4C4C7" w14:textId="77777777"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</w:tr>
      <w:tr w:rsidR="00052B4F" w:rsidRPr="00052B4F" w14:paraId="2C2D93EF" w14:textId="77777777" w:rsidTr="00515668">
        <w:tc>
          <w:tcPr>
            <w:tcW w:w="5056" w:type="dxa"/>
          </w:tcPr>
          <w:p w14:paraId="6163598A" w14:textId="77777777" w:rsidR="00052B4F" w:rsidRDefault="00515668">
            <w:pPr>
              <w:rPr>
                <w:lang w:val="fr-CA"/>
              </w:rPr>
            </w:pPr>
            <w:r>
              <w:rPr>
                <w:lang w:val="fr-CA"/>
              </w:rPr>
              <w:t>Implémentation de F7 « A</w:t>
            </w:r>
            <w:r w:rsidR="00052B4F">
              <w:rPr>
                <w:lang w:val="fr-CA"/>
              </w:rPr>
              <w:t>ccepter une commande »</w:t>
            </w:r>
          </w:p>
        </w:tc>
        <w:tc>
          <w:tcPr>
            <w:tcW w:w="1872" w:type="dxa"/>
          </w:tcPr>
          <w:p w14:paraId="3B6EFEB1" w14:textId="77777777"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</w:tr>
      <w:tr w:rsidR="00052B4F" w:rsidRPr="00052B4F" w14:paraId="5B19792E" w14:textId="77777777" w:rsidTr="00515668">
        <w:tc>
          <w:tcPr>
            <w:tcW w:w="5056" w:type="dxa"/>
          </w:tcPr>
          <w:p w14:paraId="6B91042C" w14:textId="77777777"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Implémentation de In1 </w:t>
            </w:r>
            <w:r w:rsidR="00515668">
              <w:rPr>
                <w:lang w:val="fr-CA"/>
              </w:rPr>
              <w:t>« C</w:t>
            </w:r>
            <w:r>
              <w:rPr>
                <w:lang w:val="fr-CA"/>
              </w:rPr>
              <w:t>hangement d’état par SMS »</w:t>
            </w:r>
          </w:p>
        </w:tc>
        <w:tc>
          <w:tcPr>
            <w:tcW w:w="1872" w:type="dxa"/>
          </w:tcPr>
          <w:p w14:paraId="355A0FB6" w14:textId="77777777"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052B4F" w:rsidRPr="00052B4F" w14:paraId="45DFBCB5" w14:textId="77777777" w:rsidTr="00515668">
        <w:tc>
          <w:tcPr>
            <w:tcW w:w="5056" w:type="dxa"/>
          </w:tcPr>
          <w:p w14:paraId="7B4ABF29" w14:textId="77777777"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Implémentation de In2 « Paiement par </w:t>
            </w:r>
            <w:r w:rsidR="00515668">
              <w:rPr>
                <w:lang w:val="fr-CA"/>
              </w:rPr>
              <w:t>PayPal</w:t>
            </w:r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14:paraId="7D9485D8" w14:textId="77777777" w:rsidR="00052B4F" w:rsidRPr="00E636C5" w:rsidRDefault="00514ABE" w:rsidP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3C7438" w:rsidRPr="00E636C5" w14:paraId="7BB2F721" w14:textId="77777777" w:rsidTr="00515668">
        <w:tc>
          <w:tcPr>
            <w:tcW w:w="5056" w:type="dxa"/>
          </w:tcPr>
          <w:p w14:paraId="335754BB" w14:textId="77777777"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  <w:r w:rsidR="00E14C05">
              <w:rPr>
                <w:lang w:val="fr-CA"/>
              </w:rPr>
              <w:t xml:space="preserve"> et démo</w:t>
            </w:r>
            <w:r w:rsidR="00515668">
              <w:rPr>
                <w:lang w:val="fr-CA"/>
              </w:rPr>
              <w:t>nstration</w:t>
            </w:r>
            <w:r w:rsidR="00E14C05">
              <w:rPr>
                <w:lang w:val="fr-CA"/>
              </w:rPr>
              <w:t xml:space="preserve"> finale</w:t>
            </w:r>
          </w:p>
        </w:tc>
        <w:tc>
          <w:tcPr>
            <w:tcW w:w="1872" w:type="dxa"/>
          </w:tcPr>
          <w:p w14:paraId="385A4FC4" w14:textId="77777777" w:rsidR="003C7438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27-07-2015</w:t>
            </w:r>
          </w:p>
        </w:tc>
      </w:tr>
      <w:bookmarkEnd w:id="0"/>
    </w:tbl>
    <w:p w14:paraId="1BBFA088" w14:textId="77777777" w:rsidR="003C7438" w:rsidRPr="00E636C5" w:rsidRDefault="003C7438">
      <w:pPr>
        <w:pStyle w:val="Corpsdetexte"/>
        <w:ind w:left="0"/>
        <w:rPr>
          <w:lang w:val="fr-CA"/>
        </w:rPr>
      </w:pPr>
    </w:p>
    <w:p w14:paraId="217E387B" w14:textId="77777777" w:rsidR="003C7438" w:rsidRDefault="008A4D87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14:paraId="02498D92" w14:textId="77777777" w:rsidR="00514ABE" w:rsidRPr="00514ABE" w:rsidRDefault="00514ABE" w:rsidP="00514ABE">
      <w:pPr>
        <w:rPr>
          <w:lang w:val="fr-CA"/>
        </w:rPr>
      </w:pPr>
    </w:p>
    <w:p w14:paraId="5AC8C712" w14:textId="77777777" w:rsidR="00514ABE" w:rsidRDefault="00D05F8E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</w:t>
      </w:r>
      <w:r w:rsidR="00514ABE">
        <w:rPr>
          <w:lang w:val="fr-CA"/>
        </w:rPr>
        <w:t xml:space="preserve"> </w:t>
      </w:r>
      <w:r>
        <w:rPr>
          <w:lang w:val="fr-CA"/>
        </w:rPr>
        <w:t>l’implémentation des exigences</w:t>
      </w:r>
      <w:r w:rsidR="00514ABE">
        <w:rPr>
          <w:lang w:val="fr-CA"/>
        </w:rPr>
        <w:t xml:space="preserve"> de l’itération précédente.</w:t>
      </w:r>
    </w:p>
    <w:p w14:paraId="6389DDBF" w14:textId="77777777" w:rsidR="008F6DE5" w:rsidRDefault="00D05F8E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Compléter</w:t>
      </w:r>
      <w:r w:rsidR="008F6DE5">
        <w:rPr>
          <w:lang w:val="fr-CA"/>
        </w:rPr>
        <w:t xml:space="preserve"> le plan de l’itération 4.</w:t>
      </w:r>
    </w:p>
    <w:p w14:paraId="3B0CE1EC" w14:textId="77777777" w:rsidR="00514ABE" w:rsidRDefault="00514ABE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Concevoir et implémenter les exigences F6, F7, In1 et In2.</w:t>
      </w:r>
    </w:p>
    <w:p w14:paraId="7843E609" w14:textId="77777777" w:rsidR="008F6DE5" w:rsidRPr="008F6DE5" w:rsidRDefault="005558D5" w:rsidP="008F6DE5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 xml:space="preserve">Compléter </w:t>
      </w:r>
      <w:r w:rsidR="008F6DE5">
        <w:rPr>
          <w:lang w:val="fr-CA"/>
        </w:rPr>
        <w:t>le rapport de l’itération 4.</w:t>
      </w:r>
    </w:p>
    <w:p w14:paraId="5FDCD629" w14:textId="77777777" w:rsidR="00514ABE" w:rsidRDefault="00514ABE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Développer l’internationalisation.</w:t>
      </w:r>
    </w:p>
    <w:p w14:paraId="3610DC81" w14:textId="77777777" w:rsidR="008F6DE5" w:rsidRDefault="00514ABE" w:rsidP="008F6DE5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 xml:space="preserve">Déployer </w:t>
      </w:r>
      <w:r w:rsidR="00D37081">
        <w:rPr>
          <w:lang w:val="fr-CA"/>
        </w:rPr>
        <w:t>l’</w:t>
      </w:r>
      <w:r>
        <w:rPr>
          <w:lang w:val="fr-CA"/>
        </w:rPr>
        <w:t>application sur un serveur externe.</w:t>
      </w:r>
    </w:p>
    <w:p w14:paraId="3FE81323" w14:textId="77777777" w:rsidR="00514ABE" w:rsidRDefault="00514ABE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 et présenter le projet</w:t>
      </w:r>
      <w:r w:rsidR="009B58A1">
        <w:rPr>
          <w:lang w:val="fr-CA"/>
        </w:rPr>
        <w:t xml:space="preserve"> lors de la démonstration finale</w:t>
      </w:r>
      <w:r>
        <w:rPr>
          <w:lang w:val="fr-CA"/>
        </w:rPr>
        <w:t>.</w:t>
      </w:r>
    </w:p>
    <w:p w14:paraId="4532EA20" w14:textId="77777777" w:rsidR="00514ABE" w:rsidRPr="00514ABE" w:rsidRDefault="009B58A1" w:rsidP="00514ABE">
      <w:pPr>
        <w:pStyle w:val="Paragraphedeliste"/>
        <w:numPr>
          <w:ilvl w:val="0"/>
          <w:numId w:val="41"/>
        </w:numPr>
        <w:rPr>
          <w:lang w:val="fr-CA"/>
        </w:rPr>
      </w:pPr>
      <w:r>
        <w:rPr>
          <w:lang w:val="fr-CA"/>
        </w:rPr>
        <w:t>Améliorer</w:t>
      </w:r>
      <w:r w:rsidR="00514ABE">
        <w:rPr>
          <w:lang w:val="fr-CA"/>
        </w:rPr>
        <w:t xml:space="preserve"> l’interface utilisateur.</w:t>
      </w:r>
    </w:p>
    <w:p w14:paraId="4D4CA13F" w14:textId="77777777" w:rsidR="00514ABE" w:rsidRDefault="00514ABE" w:rsidP="00514ABE">
      <w:pPr>
        <w:rPr>
          <w:lang w:val="fr-CA"/>
        </w:rPr>
      </w:pPr>
    </w:p>
    <w:p w14:paraId="0FD2BCA4" w14:textId="77777777" w:rsidR="008F6DE5" w:rsidRDefault="008F6DE5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14:paraId="229B8F62" w14:textId="77777777" w:rsidR="00514ABE" w:rsidRDefault="008A4D87" w:rsidP="00514ABE">
      <w:pPr>
        <w:pStyle w:val="Titre1"/>
        <w:rPr>
          <w:lang w:val="fr-CA"/>
        </w:rPr>
      </w:pPr>
      <w:r w:rsidRPr="00E636C5">
        <w:rPr>
          <w:lang w:val="fr-CA"/>
        </w:rPr>
        <w:lastRenderedPageBreak/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14:paraId="44D87818" w14:textId="77777777" w:rsidR="00514ABE" w:rsidRPr="00514ABE" w:rsidRDefault="00514ABE" w:rsidP="00514ABE">
      <w:pPr>
        <w:rPr>
          <w:lang w:val="fr-CA"/>
        </w:rPr>
      </w:pPr>
    </w:p>
    <w:p w14:paraId="3F841439" w14:textId="77777777"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 xml:space="preserve">Les éléments de travail suivants seront abordés dans cette </w:t>
      </w:r>
      <w:r w:rsidR="00514ABE" w:rsidRPr="00E636C5">
        <w:rPr>
          <w:lang w:val="fr-CA"/>
        </w:rPr>
        <w:t>itération 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535"/>
        <w:gridCol w:w="1195"/>
        <w:gridCol w:w="1275"/>
        <w:gridCol w:w="993"/>
        <w:gridCol w:w="850"/>
        <w:gridCol w:w="1276"/>
        <w:gridCol w:w="1161"/>
      </w:tblGrid>
      <w:tr w:rsidR="00E636C5" w:rsidRPr="00E636C5" w14:paraId="2869B0BC" w14:textId="77777777" w:rsidTr="0041078C">
        <w:trPr>
          <w:trHeight w:val="728"/>
        </w:trPr>
        <w:tc>
          <w:tcPr>
            <w:tcW w:w="1998" w:type="dxa"/>
            <w:shd w:val="clear" w:color="auto" w:fill="D9D9D9"/>
          </w:tcPr>
          <w:p w14:paraId="4908B0F0" w14:textId="77777777" w:rsidR="00E636C5" w:rsidRPr="00A67A03" w:rsidRDefault="00E636C5" w:rsidP="00E636C5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Nom / Description</w:t>
            </w:r>
          </w:p>
        </w:tc>
        <w:tc>
          <w:tcPr>
            <w:tcW w:w="535" w:type="dxa"/>
            <w:shd w:val="clear" w:color="auto" w:fill="D9D9D9"/>
            <w:noWrap/>
          </w:tcPr>
          <w:p w14:paraId="6D78C60B" w14:textId="77777777" w:rsidR="00E636C5" w:rsidRPr="00A67A03" w:rsidRDefault="00E636C5" w:rsidP="00E636C5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Prior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i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 xml:space="preserve">té  </w:t>
            </w:r>
          </w:p>
        </w:tc>
        <w:tc>
          <w:tcPr>
            <w:tcW w:w="1195" w:type="dxa"/>
            <w:shd w:val="clear" w:color="auto" w:fill="D9D9D9"/>
          </w:tcPr>
          <w:p w14:paraId="4D52928D" w14:textId="77777777" w:rsidR="00E636C5" w:rsidRPr="00A67A03" w:rsidRDefault="00E636C5" w:rsidP="00514ABE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Estimation de la taille (points)</w:t>
            </w:r>
          </w:p>
        </w:tc>
        <w:tc>
          <w:tcPr>
            <w:tcW w:w="1275" w:type="dxa"/>
            <w:shd w:val="clear" w:color="auto" w:fill="D9D9D9"/>
          </w:tcPr>
          <w:p w14:paraId="73CCFD1E" w14:textId="77777777" w:rsidR="00E636C5" w:rsidRPr="00A67A03" w:rsidRDefault="00E636C5" w:rsidP="00514ABE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993" w:type="dxa"/>
            <w:shd w:val="clear" w:color="auto" w:fill="D9D9D9"/>
          </w:tcPr>
          <w:p w14:paraId="1A175632" w14:textId="77777777" w:rsidR="00E636C5" w:rsidRPr="00A67A03" w:rsidRDefault="00E636C5" w:rsidP="00E636C5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850" w:type="dxa"/>
            <w:shd w:val="clear" w:color="auto" w:fill="D9D9D9"/>
          </w:tcPr>
          <w:p w14:paraId="0C527E08" w14:textId="77777777" w:rsidR="00E636C5" w:rsidRPr="00A67A03" w:rsidRDefault="00E636C5" w:rsidP="00E636C5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Heures travai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l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lées</w:t>
            </w:r>
            <w:r w:rsidRPr="00A67A03" w:rsidDel="008A4D87">
              <w:rPr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1276" w:type="dxa"/>
            <w:shd w:val="clear" w:color="auto" w:fill="D9D9D9"/>
          </w:tcPr>
          <w:p w14:paraId="53B99F6B" w14:textId="77777777" w:rsidR="00E636C5" w:rsidRPr="00A67A03" w:rsidRDefault="00E636C5" w:rsidP="007820D9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Heures re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s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tantes (est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i</w:t>
            </w:r>
            <w:r w:rsidRPr="00A67A03">
              <w:rPr>
                <w:b/>
                <w:sz w:val="18"/>
                <w:szCs w:val="18"/>
                <w:lang w:val="fr-CA" w:eastAsia="ja-JP"/>
              </w:rPr>
              <w:t>mées)</w:t>
            </w:r>
            <w:r w:rsidR="007820D9" w:rsidRPr="00A67A03">
              <w:rPr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1161" w:type="dxa"/>
            <w:shd w:val="clear" w:color="auto" w:fill="D9D9D9"/>
          </w:tcPr>
          <w:p w14:paraId="1325B3A6" w14:textId="77777777" w:rsidR="00E636C5" w:rsidRPr="00A67A03" w:rsidRDefault="00E636C5" w:rsidP="00E636C5">
            <w:pPr>
              <w:widowControl/>
              <w:spacing w:before="60" w:line="240" w:lineRule="auto"/>
              <w:rPr>
                <w:b/>
                <w:sz w:val="18"/>
                <w:szCs w:val="18"/>
                <w:lang w:val="fr-CA" w:eastAsia="ja-JP"/>
              </w:rPr>
            </w:pPr>
            <w:r w:rsidRPr="00A67A03">
              <w:rPr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 w:rsidR="00E636C5" w:rsidRPr="00E636C5" w14:paraId="62E82FEF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79ADF66F" w14:textId="77777777" w:rsidR="00E636C5" w:rsidRPr="00A67A03" w:rsidRDefault="00514ABE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Faire le plan d’itération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21D3EDDF" w14:textId="77777777" w:rsidR="00E636C5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5A594D11" w14:textId="77777777" w:rsidR="00E636C5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EEE62D6" w14:textId="77777777" w:rsidR="00E636C5" w:rsidRPr="00A67A03" w:rsidRDefault="008F6DE5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Terminé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A528788" w14:textId="77777777" w:rsidR="00E636C5" w:rsidRPr="00A67A03" w:rsidRDefault="00A72C12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André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B263371" w14:textId="77777777" w:rsidR="00E636C5" w:rsidRPr="00A67A03" w:rsidRDefault="008F6DE5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1,5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3903105" w14:textId="77777777" w:rsidR="00E636C5" w:rsidRPr="00A67A03" w:rsidRDefault="008F6DE5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0</w:t>
            </w:r>
          </w:p>
        </w:tc>
        <w:tc>
          <w:tcPr>
            <w:tcW w:w="1161" w:type="dxa"/>
            <w:vAlign w:val="bottom"/>
          </w:tcPr>
          <w:p w14:paraId="6DB564C8" w14:textId="77777777" w:rsidR="00E636C5" w:rsidRPr="00A67A03" w:rsidRDefault="00E636C5" w:rsidP="00E636C5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E636C5" w:rsidRPr="00514ABE" w14:paraId="0FFC58D6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0083D798" w14:textId="77777777" w:rsidR="00E636C5" w:rsidRPr="00A67A03" w:rsidRDefault="009A2D5D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Conception de F6 « P</w:t>
            </w:r>
            <w:r w:rsidR="00514ABE" w:rsidRPr="00A67A03">
              <w:rPr>
                <w:lang w:val="fr-CA"/>
              </w:rPr>
              <w:t>réparer une co</w:t>
            </w:r>
            <w:r w:rsidR="00514ABE" w:rsidRPr="00A67A03">
              <w:rPr>
                <w:lang w:val="fr-CA"/>
              </w:rPr>
              <w:t>m</w:t>
            </w:r>
            <w:r w:rsidR="00514ABE" w:rsidRPr="00A67A03">
              <w:rPr>
                <w:lang w:val="fr-CA"/>
              </w:rPr>
              <w:t>mande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5CF287AE" w14:textId="77777777" w:rsidR="00E636C5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5F4C1785" w14:textId="77777777" w:rsidR="00E636C5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52F318C" w14:textId="77777777" w:rsidR="00E636C5" w:rsidRPr="00A67A03" w:rsidRDefault="008F6DE5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E8C6E5E" w14:textId="77777777" w:rsidR="00E636C5" w:rsidRPr="00A67A03" w:rsidRDefault="00A72C12" w:rsidP="00E636C5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Anthony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C731A49" w14:textId="77777777" w:rsidR="00E636C5" w:rsidRPr="00A67A03" w:rsidRDefault="00E636C5" w:rsidP="00E636C5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6C45264" w14:textId="77777777" w:rsidR="00E636C5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61" w:type="dxa"/>
            <w:vAlign w:val="bottom"/>
          </w:tcPr>
          <w:p w14:paraId="04998127" w14:textId="77777777" w:rsidR="00E636C5" w:rsidRPr="00A67A03" w:rsidRDefault="00E636C5" w:rsidP="00E636C5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042CDCEF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</w:tcPr>
          <w:p w14:paraId="5EE8CEE6" w14:textId="77777777" w:rsidR="00514ABE" w:rsidRPr="00A67A03" w:rsidRDefault="009A2D5D" w:rsidP="00514ABE">
            <w:pPr>
              <w:rPr>
                <w:lang w:val="fr-CA"/>
              </w:rPr>
            </w:pPr>
            <w:r w:rsidRPr="00A67A03">
              <w:rPr>
                <w:lang w:val="fr-CA"/>
              </w:rPr>
              <w:t>Conception de F7 « A</w:t>
            </w:r>
            <w:r w:rsidR="00514ABE" w:rsidRPr="00A67A03">
              <w:rPr>
                <w:lang w:val="fr-CA"/>
              </w:rPr>
              <w:t>ccepter une co</w:t>
            </w:r>
            <w:r w:rsidR="00514ABE" w:rsidRPr="00A67A03">
              <w:rPr>
                <w:lang w:val="fr-CA"/>
              </w:rPr>
              <w:t>m</w:t>
            </w:r>
            <w:r w:rsidR="00514ABE" w:rsidRPr="00A67A03">
              <w:rPr>
                <w:lang w:val="fr-CA"/>
              </w:rPr>
              <w:t>mande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2456407F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1BF5140B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40E9D8C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FBEDC7F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Anthony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81DEFC5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F84272A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61" w:type="dxa"/>
            <w:vAlign w:val="bottom"/>
          </w:tcPr>
          <w:p w14:paraId="3BDF64DA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434DE608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48247937" w14:textId="77777777" w:rsidR="00514ABE" w:rsidRPr="00A67A03" w:rsidRDefault="009A2D5D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Conception de In1 « C</w:t>
            </w:r>
            <w:r w:rsidR="00514ABE" w:rsidRPr="00A67A03">
              <w:rPr>
                <w:lang w:val="fr-CA"/>
              </w:rPr>
              <w:t>hangement d’état par SMS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3A4B1C41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6E87CB51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A8FDD3B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C27158C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André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2727206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B8D4C0A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61" w:type="dxa"/>
            <w:vAlign w:val="bottom"/>
          </w:tcPr>
          <w:p w14:paraId="66AAD8D9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48634707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1E7E9BA6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 xml:space="preserve">Conception de In2 « Paiement par </w:t>
            </w:r>
            <w:r w:rsidR="009A2D5D" w:rsidRPr="00A67A03">
              <w:rPr>
                <w:lang w:val="fr-CA"/>
              </w:rPr>
              <w:t>Pa</w:t>
            </w:r>
            <w:r w:rsidR="009A2D5D" w:rsidRPr="00A67A03">
              <w:rPr>
                <w:lang w:val="fr-CA"/>
              </w:rPr>
              <w:t>y</w:t>
            </w:r>
            <w:r w:rsidR="009A2D5D" w:rsidRPr="00A67A03">
              <w:rPr>
                <w:lang w:val="fr-CA"/>
              </w:rPr>
              <w:t>Pal</w:t>
            </w:r>
            <w:r w:rsidRPr="00A67A03">
              <w:rPr>
                <w:lang w:val="fr-CA"/>
              </w:rPr>
              <w:t>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7A25E181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1A490687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E8C3BD6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4E075EE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Anthony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219089A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56BA6F4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61" w:type="dxa"/>
            <w:vAlign w:val="bottom"/>
          </w:tcPr>
          <w:p w14:paraId="6DF0C284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71B09D62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23A8A1CD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Faire le rapport d’itération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1753E92D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09252391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0D21856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6FC90F4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Dominic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251C844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67CBA8E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161" w:type="dxa"/>
            <w:vAlign w:val="bottom"/>
          </w:tcPr>
          <w:p w14:paraId="2A0DE255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10B5CBDE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1F92B5E2" w14:textId="77777777" w:rsidR="00514ABE" w:rsidRPr="00A67A03" w:rsidRDefault="009A2D5D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Implémentation de F6 « P</w:t>
            </w:r>
            <w:r w:rsidR="00514ABE" w:rsidRPr="00A67A03">
              <w:rPr>
                <w:lang w:val="fr-CA"/>
              </w:rPr>
              <w:t>réparer une co</w:t>
            </w:r>
            <w:r w:rsidR="00514ABE" w:rsidRPr="00A67A03">
              <w:rPr>
                <w:lang w:val="fr-CA"/>
              </w:rPr>
              <w:t>m</w:t>
            </w:r>
            <w:r w:rsidR="00514ABE" w:rsidRPr="00A67A03">
              <w:rPr>
                <w:lang w:val="fr-CA"/>
              </w:rPr>
              <w:t>mande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5A586D8D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0D6F9AE2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D958FB8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DB7417D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André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A58225D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22B2E56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5</w:t>
            </w:r>
          </w:p>
        </w:tc>
        <w:tc>
          <w:tcPr>
            <w:tcW w:w="1161" w:type="dxa"/>
            <w:vAlign w:val="bottom"/>
          </w:tcPr>
          <w:p w14:paraId="2D9D904E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1628E5B8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295ABAB9" w14:textId="77777777" w:rsidR="00514ABE" w:rsidRPr="00A67A03" w:rsidRDefault="009A2D5D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Implémentation de F7 « A</w:t>
            </w:r>
            <w:r w:rsidR="00514ABE" w:rsidRPr="00A67A03">
              <w:rPr>
                <w:lang w:val="fr-CA"/>
              </w:rPr>
              <w:t>ccepter une co</w:t>
            </w:r>
            <w:r w:rsidR="00514ABE" w:rsidRPr="00A67A03">
              <w:rPr>
                <w:lang w:val="fr-CA"/>
              </w:rPr>
              <w:t>m</w:t>
            </w:r>
            <w:r w:rsidR="00514ABE" w:rsidRPr="00A67A03">
              <w:rPr>
                <w:lang w:val="fr-CA"/>
              </w:rPr>
              <w:t>mande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18BA1218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3554CFC0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1B2D8F6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53A118A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Anthony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FBF8923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FCF1C9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3</w:t>
            </w:r>
          </w:p>
        </w:tc>
        <w:tc>
          <w:tcPr>
            <w:tcW w:w="1161" w:type="dxa"/>
            <w:vAlign w:val="bottom"/>
          </w:tcPr>
          <w:p w14:paraId="7FD47F69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193E1F8C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3A018003" w14:textId="77777777" w:rsidR="00514ABE" w:rsidRPr="00A67A03" w:rsidRDefault="009A2D5D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>Implémentation de In1 « C</w:t>
            </w:r>
            <w:r w:rsidR="00514ABE" w:rsidRPr="00A67A03">
              <w:rPr>
                <w:lang w:val="fr-CA"/>
              </w:rPr>
              <w:t>hangement d’état par SMS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6698C775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0E28C194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C96F7B9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6AA4D72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Dominic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E69F510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EB612C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5</w:t>
            </w:r>
          </w:p>
        </w:tc>
        <w:tc>
          <w:tcPr>
            <w:tcW w:w="1161" w:type="dxa"/>
            <w:vAlign w:val="bottom"/>
          </w:tcPr>
          <w:p w14:paraId="5DFBA036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514ABE" w:rsidRPr="00514ABE" w14:paraId="02A2F66F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7F4CEEDC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/>
              </w:rPr>
              <w:t xml:space="preserve">Implémentation de In2 « Paiement par </w:t>
            </w:r>
            <w:r w:rsidR="009A2D5D" w:rsidRPr="00A67A03">
              <w:rPr>
                <w:lang w:val="fr-CA"/>
              </w:rPr>
              <w:t>PayPal</w:t>
            </w:r>
            <w:r w:rsidRPr="00A67A03">
              <w:rPr>
                <w:lang w:val="fr-CA"/>
              </w:rPr>
              <w:t> »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4574662F" w14:textId="77777777" w:rsidR="00514ABE" w:rsidRPr="00A67A03" w:rsidRDefault="00514ABE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1D80E115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447AB75" w14:textId="77777777" w:rsidR="00514ABE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C89969F" w14:textId="77777777" w:rsidR="00514ABE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Dominic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56439FD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1116BDD" w14:textId="77777777" w:rsidR="00514ABE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8</w:t>
            </w:r>
          </w:p>
        </w:tc>
        <w:tc>
          <w:tcPr>
            <w:tcW w:w="1161" w:type="dxa"/>
            <w:vAlign w:val="bottom"/>
          </w:tcPr>
          <w:p w14:paraId="0463C5AB" w14:textId="77777777" w:rsidR="00514ABE" w:rsidRPr="00A67A03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A72C12" w:rsidRPr="00514ABE" w14:paraId="75F053F2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40D4B479" w14:textId="77777777" w:rsidR="00A72C12" w:rsidRPr="00A67A03" w:rsidRDefault="00A72C12" w:rsidP="00514ABE">
            <w:pPr>
              <w:widowControl/>
              <w:spacing w:line="240" w:lineRule="auto"/>
              <w:rPr>
                <w:lang w:val="fr-CA"/>
              </w:rPr>
            </w:pPr>
            <w:r w:rsidRPr="00A67A03">
              <w:rPr>
                <w:lang w:val="fr-CA"/>
              </w:rPr>
              <w:t>Développer l’internationalisation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3B1C6FFC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5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4D00E1D9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5E530BA" w14:textId="77777777" w:rsidR="00A72C12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48B22D1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Anthony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8C37E32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ECD2EEF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61" w:type="dxa"/>
            <w:vAlign w:val="bottom"/>
          </w:tcPr>
          <w:p w14:paraId="008E80D0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A72C12" w:rsidRPr="00514ABE" w14:paraId="00347C6F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1FD16773" w14:textId="77777777" w:rsidR="00A72C12" w:rsidRPr="00A67A03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 w:rsidRPr="00A67A03">
              <w:rPr>
                <w:lang w:val="fr-CA"/>
              </w:rPr>
              <w:t>Déploiement sur un serveur externe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3F7A6172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5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54F934DE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76E1C69" w14:textId="77777777" w:rsidR="00A72C12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644DA56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André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A78E830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B705632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2</w:t>
            </w:r>
          </w:p>
        </w:tc>
        <w:tc>
          <w:tcPr>
            <w:tcW w:w="1161" w:type="dxa"/>
            <w:vAlign w:val="bottom"/>
          </w:tcPr>
          <w:p w14:paraId="1FA7B76C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  <w:tr w:rsidR="00A72C12" w:rsidRPr="00514ABE" w14:paraId="6F09BB61" w14:textId="77777777" w:rsidTr="0041078C">
        <w:trPr>
          <w:trHeight w:val="255"/>
        </w:trPr>
        <w:tc>
          <w:tcPr>
            <w:tcW w:w="1998" w:type="dxa"/>
            <w:shd w:val="clear" w:color="auto" w:fill="auto"/>
            <w:noWrap/>
            <w:vAlign w:val="bottom"/>
          </w:tcPr>
          <w:p w14:paraId="78966BC3" w14:textId="77777777" w:rsidR="00A72C12" w:rsidRPr="00A67A03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 w:rsidRPr="00A67A03">
              <w:rPr>
                <w:lang w:val="fr-CA"/>
              </w:rPr>
              <w:t>Amélioration de l’interface utilis</w:t>
            </w:r>
            <w:r w:rsidRPr="00A67A03">
              <w:rPr>
                <w:lang w:val="fr-CA"/>
              </w:rPr>
              <w:t>a</w:t>
            </w:r>
            <w:r w:rsidRPr="00A67A03">
              <w:rPr>
                <w:lang w:val="fr-CA"/>
              </w:rPr>
              <w:t>teur</w:t>
            </w:r>
          </w:p>
        </w:tc>
        <w:tc>
          <w:tcPr>
            <w:tcW w:w="535" w:type="dxa"/>
            <w:shd w:val="clear" w:color="auto" w:fill="auto"/>
            <w:noWrap/>
            <w:vAlign w:val="bottom"/>
          </w:tcPr>
          <w:p w14:paraId="3DB115F2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5</w:t>
            </w:r>
          </w:p>
        </w:tc>
        <w:tc>
          <w:tcPr>
            <w:tcW w:w="1195" w:type="dxa"/>
            <w:shd w:val="clear" w:color="auto" w:fill="auto"/>
            <w:noWrap/>
            <w:vAlign w:val="bottom"/>
          </w:tcPr>
          <w:p w14:paraId="4DA3C1C0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E4CBE9D" w14:textId="77777777" w:rsidR="00A72C12" w:rsidRPr="00A67A03" w:rsidRDefault="008F6DE5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Non débuté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1395B0A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André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066457C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845807" w14:textId="77777777" w:rsidR="00A72C12" w:rsidRPr="00A67A03" w:rsidRDefault="00A72C12" w:rsidP="0041078C">
            <w:pPr>
              <w:widowControl/>
              <w:spacing w:line="240" w:lineRule="auto"/>
              <w:jc w:val="center"/>
              <w:rPr>
                <w:lang w:val="fr-CA" w:eastAsia="ja-JP"/>
              </w:rPr>
            </w:pPr>
            <w:r w:rsidRPr="00A67A03">
              <w:rPr>
                <w:lang w:val="fr-CA" w:eastAsia="ja-JP"/>
              </w:rPr>
              <w:t>4</w:t>
            </w:r>
          </w:p>
        </w:tc>
        <w:tc>
          <w:tcPr>
            <w:tcW w:w="1161" w:type="dxa"/>
            <w:vAlign w:val="bottom"/>
          </w:tcPr>
          <w:p w14:paraId="7631C970" w14:textId="77777777" w:rsidR="00A72C12" w:rsidRPr="00A67A03" w:rsidRDefault="00A72C12" w:rsidP="00514ABE">
            <w:pPr>
              <w:widowControl/>
              <w:spacing w:line="240" w:lineRule="auto"/>
              <w:rPr>
                <w:lang w:val="fr-CA" w:eastAsia="ja-JP"/>
              </w:rPr>
            </w:pPr>
          </w:p>
        </w:tc>
      </w:tr>
    </w:tbl>
    <w:p w14:paraId="63667571" w14:textId="77777777"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CB45DF8" w14:textId="77777777" w:rsidR="00D8366F" w:rsidRDefault="000245C9" w:rsidP="00A72C12">
      <w:pPr>
        <w:pStyle w:val="Titre1"/>
        <w:rPr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7E46B2">
        <w:rPr>
          <w:lang w:val="fr-CA"/>
        </w:rPr>
        <w:t>Problèmes</w:t>
      </w:r>
    </w:p>
    <w:p w14:paraId="5E85DED7" w14:textId="77777777" w:rsidR="00A72C12" w:rsidRPr="00A72C12" w:rsidRDefault="00A72C12" w:rsidP="00A72C12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0"/>
        <w:gridCol w:w="1252"/>
        <w:gridCol w:w="3968"/>
      </w:tblGrid>
      <w:tr w:rsidR="00D8366F" w:rsidRPr="00F105C2" w14:paraId="5526786A" w14:textId="77777777" w:rsidTr="00A67A03"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0C2BFBD" w14:textId="77777777"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28322" w14:textId="77777777"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ADA883" w14:textId="77777777"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7E46B2" w14:paraId="4A0B3243" w14:textId="77777777" w:rsidTr="00A67A03"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57A5" w14:textId="77777777" w:rsidR="00D8366F" w:rsidRPr="00F105C2" w:rsidRDefault="007B6B34" w:rsidP="00EA6CDE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Les interfaces pour les exigences F4</w:t>
            </w:r>
            <w:r w:rsidR="00EA6CDE">
              <w:rPr>
                <w:lang w:val="fr-CA"/>
              </w:rPr>
              <w:t xml:space="preserve"> (gérer les menus)</w:t>
            </w:r>
            <w:r>
              <w:rPr>
                <w:lang w:val="fr-CA"/>
              </w:rPr>
              <w:t xml:space="preserve"> et F5</w:t>
            </w:r>
            <w:r w:rsidR="00A67A03">
              <w:rPr>
                <w:lang w:val="fr-CA"/>
              </w:rPr>
              <w:t xml:space="preserve"> (passer </w:t>
            </w:r>
            <w:r w:rsidR="00EA6CDE">
              <w:rPr>
                <w:lang w:val="fr-CA"/>
              </w:rPr>
              <w:t>une commande</w:t>
            </w:r>
            <w:r w:rsidR="000A63AB">
              <w:rPr>
                <w:lang w:val="fr-CA"/>
              </w:rPr>
              <w:t>)</w:t>
            </w:r>
            <w:r>
              <w:rPr>
                <w:lang w:val="fr-CA"/>
              </w:rPr>
              <w:t xml:space="preserve"> </w:t>
            </w:r>
            <w:r w:rsidR="00315F74">
              <w:rPr>
                <w:lang w:val="fr-CA"/>
              </w:rPr>
              <w:t>n’ont pas été implémentées</w:t>
            </w:r>
            <w:r w:rsidR="007E46B2">
              <w:rPr>
                <w:lang w:val="fr-CA"/>
              </w:rPr>
              <w:t xml:space="preserve"> lors de la dernière itération.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2651" w14:textId="77777777" w:rsidR="00D8366F" w:rsidRPr="00F105C2" w:rsidRDefault="007E46B2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Non débuté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EF2" w14:textId="77777777"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14:paraId="2A941599" w14:textId="77777777" w:rsidR="00D8366F" w:rsidRPr="00E636C5" w:rsidRDefault="00D8366F" w:rsidP="00D8366F">
      <w:pPr>
        <w:rPr>
          <w:lang w:val="fr-CA"/>
        </w:rPr>
      </w:pPr>
    </w:p>
    <w:p w14:paraId="0E0D5F95" w14:textId="77777777" w:rsidR="00A15332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DF79F2">
        <w:rPr>
          <w:lang w:val="fr-CA"/>
        </w:rPr>
        <w:t>Critères d’évaluation</w:t>
      </w:r>
    </w:p>
    <w:p w14:paraId="3218982B" w14:textId="77777777" w:rsidR="00427F31" w:rsidRDefault="00427F31" w:rsidP="00427F31">
      <w:pPr>
        <w:rPr>
          <w:lang w:val="fr-CA"/>
        </w:rPr>
      </w:pPr>
    </w:p>
    <w:p w14:paraId="74927692" w14:textId="77777777" w:rsidR="00427F31" w:rsidRDefault="00427F31" w:rsidP="00427F31">
      <w:pPr>
        <w:pStyle w:val="Paragraphedeliste"/>
        <w:numPr>
          <w:ilvl w:val="0"/>
          <w:numId w:val="42"/>
        </w:numPr>
        <w:rPr>
          <w:lang w:val="fr-CA"/>
        </w:rPr>
      </w:pPr>
      <w:r>
        <w:rPr>
          <w:lang w:val="fr-CA"/>
        </w:rPr>
        <w:t>Appréciation de la démo</w:t>
      </w:r>
      <w:r w:rsidR="00505D88">
        <w:rPr>
          <w:lang w:val="fr-CA"/>
        </w:rPr>
        <w:t>nstration</w:t>
      </w:r>
      <w:r>
        <w:rPr>
          <w:lang w:val="fr-CA"/>
        </w:rPr>
        <w:t xml:space="preserve"> technique.</w:t>
      </w:r>
    </w:p>
    <w:p w14:paraId="31DBADC9" w14:textId="77777777" w:rsidR="00427F31" w:rsidRDefault="00427F31" w:rsidP="00427F31">
      <w:pPr>
        <w:pStyle w:val="Paragraphedeliste"/>
        <w:numPr>
          <w:ilvl w:val="0"/>
          <w:numId w:val="42"/>
        </w:numPr>
        <w:rPr>
          <w:lang w:val="fr-CA"/>
        </w:rPr>
      </w:pPr>
      <w:r>
        <w:rPr>
          <w:lang w:val="fr-CA"/>
        </w:rPr>
        <w:t xml:space="preserve">Couverture de tous les cas d’usage prévu </w:t>
      </w:r>
      <w:r w:rsidR="00505D88">
        <w:rPr>
          <w:lang w:val="fr-CA"/>
        </w:rPr>
        <w:t>par le client</w:t>
      </w:r>
      <w:r>
        <w:rPr>
          <w:lang w:val="fr-CA"/>
        </w:rPr>
        <w:t>.</w:t>
      </w:r>
    </w:p>
    <w:p w14:paraId="53A6BD7A" w14:textId="77777777" w:rsidR="00427F31" w:rsidRDefault="00783A69" w:rsidP="00427F31">
      <w:pPr>
        <w:pStyle w:val="Paragraphedeliste"/>
        <w:numPr>
          <w:ilvl w:val="0"/>
          <w:numId w:val="42"/>
        </w:numPr>
        <w:rPr>
          <w:lang w:val="fr-CA"/>
        </w:rPr>
      </w:pPr>
      <w:r>
        <w:rPr>
          <w:lang w:val="fr-CA"/>
        </w:rPr>
        <w:t>Expérience utilisateur jugée excellente.</w:t>
      </w:r>
    </w:p>
    <w:p w14:paraId="3EBFD9C5" w14:textId="77777777" w:rsidR="00783A69" w:rsidRPr="00427F31" w:rsidRDefault="00783A69" w:rsidP="00427F31">
      <w:pPr>
        <w:pStyle w:val="Paragraphedeliste"/>
        <w:numPr>
          <w:ilvl w:val="0"/>
          <w:numId w:val="42"/>
        </w:numPr>
        <w:rPr>
          <w:lang w:val="fr-CA"/>
        </w:rPr>
      </w:pPr>
      <w:r>
        <w:rPr>
          <w:lang w:val="fr-CA"/>
        </w:rPr>
        <w:t>Respect des échéances.</w:t>
      </w:r>
    </w:p>
    <w:p w14:paraId="61123C59" w14:textId="77777777" w:rsidR="00427F31" w:rsidRPr="00427F31" w:rsidRDefault="00427F31" w:rsidP="00427F31">
      <w:pPr>
        <w:rPr>
          <w:lang w:val="fr-CA"/>
        </w:rPr>
      </w:pPr>
    </w:p>
    <w:p w14:paraId="13A1FDBF" w14:textId="77777777" w:rsidR="000245C9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DF79F2">
        <w:rPr>
          <w:lang w:val="fr-CA"/>
        </w:rPr>
        <w:t>Évaluation</w:t>
      </w:r>
    </w:p>
    <w:p w14:paraId="489052F1" w14:textId="77777777" w:rsidR="00766B33" w:rsidRPr="00DE4E6A" w:rsidRDefault="00766B33" w:rsidP="000245C9">
      <w:pPr>
        <w:pStyle w:val="InfoBlue"/>
        <w:rPr>
          <w:vanish w:val="0"/>
          <w:color w:val="auto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52B4F" w14:paraId="01CE36C7" w14:textId="77777777">
        <w:tc>
          <w:tcPr>
            <w:tcW w:w="1778" w:type="dxa"/>
          </w:tcPr>
          <w:p w14:paraId="63CAB71F" w14:textId="77777777"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14:paraId="72E01CB7" w14:textId="77777777"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14:paraId="1ABA8D5F" w14:textId="77777777" w:rsidR="00766B33" w:rsidRPr="00E636C5" w:rsidRDefault="00783A69" w:rsidP="00783A69">
            <w:pPr>
              <w:spacing w:before="40" w:after="40"/>
              <w:rPr>
                <w:bCs/>
                <w:iCs/>
                <w:lang w:val="fr-CA"/>
              </w:rPr>
            </w:pPr>
            <w:r w:rsidRPr="00783A69">
              <w:rPr>
                <w:iCs/>
                <w:lang w:val="fr-CA"/>
              </w:rPr>
              <w:t>Le projet</w:t>
            </w:r>
          </w:p>
        </w:tc>
      </w:tr>
      <w:tr w:rsidR="00766B33" w:rsidRPr="00E636C5" w14:paraId="729A6CDA" w14:textId="77777777">
        <w:tc>
          <w:tcPr>
            <w:tcW w:w="1778" w:type="dxa"/>
          </w:tcPr>
          <w:p w14:paraId="5F182BC9" w14:textId="77777777"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14:paraId="3D54A067" w14:textId="77777777" w:rsidR="00766B33" w:rsidRPr="00E636C5" w:rsidRDefault="00121353" w:rsidP="001E146F">
            <w:pPr>
              <w:spacing w:before="40" w:after="40"/>
              <w:rPr>
                <w:iCs/>
                <w:lang w:val="fr-CA"/>
              </w:rPr>
            </w:pPr>
            <w:r>
              <w:rPr>
                <w:iCs/>
                <w:lang w:val="fr-CA"/>
              </w:rPr>
              <w:t>2</w:t>
            </w:r>
            <w:r w:rsidR="00783A69">
              <w:rPr>
                <w:iCs/>
                <w:lang w:val="fr-CA"/>
              </w:rPr>
              <w:t>7</w:t>
            </w:r>
            <w:r w:rsidR="00936DB5">
              <w:rPr>
                <w:iCs/>
                <w:lang w:val="fr-CA"/>
              </w:rPr>
              <w:t>-07</w:t>
            </w:r>
            <w:r w:rsidR="00783A69">
              <w:rPr>
                <w:iCs/>
                <w:lang w:val="fr-CA"/>
              </w:rPr>
              <w:t>-2015</w:t>
            </w:r>
          </w:p>
        </w:tc>
      </w:tr>
      <w:tr w:rsidR="00766B33" w:rsidRPr="00E636C5" w14:paraId="423D0B05" w14:textId="77777777">
        <w:tc>
          <w:tcPr>
            <w:tcW w:w="1778" w:type="dxa"/>
          </w:tcPr>
          <w:p w14:paraId="294ED471" w14:textId="77777777"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14:paraId="5038C698" w14:textId="77777777"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>André Koolen</w:t>
            </w:r>
          </w:p>
          <w:p w14:paraId="2D27A35D" w14:textId="77777777"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>Anthony Martin Coallier</w:t>
            </w:r>
          </w:p>
          <w:p w14:paraId="64B30112" w14:textId="77777777" w:rsidR="00766B33" w:rsidRPr="00E636C5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>Dominic Roberge</w:t>
            </w:r>
          </w:p>
        </w:tc>
      </w:tr>
      <w:tr w:rsidR="00766B33" w:rsidRPr="00052B4F" w14:paraId="677D3D89" w14:textId="77777777" w:rsidTr="00783A69">
        <w:tc>
          <w:tcPr>
            <w:tcW w:w="1778" w:type="dxa"/>
          </w:tcPr>
          <w:p w14:paraId="3ADCA5D8" w14:textId="77777777"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  <w:shd w:val="clear" w:color="auto" w:fill="FFC000" w:themeFill="accent4"/>
          </w:tcPr>
          <w:p w14:paraId="3DD31FF1" w14:textId="77777777" w:rsidR="00766B33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rFonts w:ascii="Times" w:hAnsi="Times"/>
                <w:iCs/>
                <w:lang w:val="fr-CA"/>
              </w:rPr>
              <w:t>Code orange</w:t>
            </w:r>
          </w:p>
        </w:tc>
      </w:tr>
    </w:tbl>
    <w:p w14:paraId="4AAE9A91" w14:textId="77777777" w:rsidR="00766B33" w:rsidRPr="00E636C5" w:rsidRDefault="00766B33" w:rsidP="00766B33">
      <w:pPr>
        <w:rPr>
          <w:lang w:val="fr-CA"/>
        </w:rPr>
      </w:pPr>
    </w:p>
    <w:p w14:paraId="276C98CD" w14:textId="77777777" w:rsidR="00B25888" w:rsidRPr="00DE4E6A" w:rsidRDefault="00E636C5" w:rsidP="00B25888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14:paraId="0C2EA813" w14:textId="77777777" w:rsidR="001D057E" w:rsidRPr="00DE4E6A" w:rsidRDefault="00B25888" w:rsidP="00B25888">
      <w:pPr>
        <w:pStyle w:val="Paragraphedeliste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lang w:val="fr-CA"/>
        </w:rPr>
        <w:t xml:space="preserve">Résoudre les problèmes de l'itération </w:t>
      </w:r>
      <w:r w:rsidR="0010256C">
        <w:rPr>
          <w:b/>
          <w:lang w:val="fr-CA"/>
        </w:rPr>
        <w:t>2</w:t>
      </w:r>
      <w:r w:rsidRPr="00DE4E6A">
        <w:rPr>
          <w:b/>
          <w:lang w:val="fr-CA"/>
        </w:rPr>
        <w:t> :</w:t>
      </w:r>
    </w:p>
    <w:p w14:paraId="74F28BD5" w14:textId="77777777" w:rsidR="00B25888" w:rsidRPr="00DE4E6A" w:rsidRDefault="00B25888" w:rsidP="00C76DC4">
      <w:pPr>
        <w:ind w:left="2160"/>
        <w:rPr>
          <w:lang w:val="fr-CA"/>
        </w:rPr>
      </w:pPr>
      <w:r w:rsidRPr="00DE4E6A">
        <w:rPr>
          <w:lang w:val="fr-CA"/>
        </w:rPr>
        <w:t>Tous les problèmes relevé lors de l</w:t>
      </w:r>
      <w:r w:rsidR="00DE4E6A">
        <w:rPr>
          <w:lang w:val="fr-CA"/>
        </w:rPr>
        <w:t>a dém</w:t>
      </w:r>
      <w:r w:rsidR="00C76DC4">
        <w:rPr>
          <w:lang w:val="fr-CA"/>
        </w:rPr>
        <w:t xml:space="preserve">onstration de l’itération </w:t>
      </w:r>
      <w:r w:rsidR="0010256C">
        <w:rPr>
          <w:lang w:val="fr-CA"/>
        </w:rPr>
        <w:t>2</w:t>
      </w:r>
      <w:r w:rsidRPr="00DE4E6A">
        <w:rPr>
          <w:lang w:val="fr-CA"/>
        </w:rPr>
        <w:t xml:space="preserve"> ont été corrigés</w:t>
      </w:r>
      <w:r w:rsidR="0010256C">
        <w:rPr>
          <w:lang w:val="fr-CA"/>
        </w:rPr>
        <w:t xml:space="preserve"> durant l’itération précédente</w:t>
      </w:r>
      <w:r w:rsidRPr="00DE4E6A">
        <w:rPr>
          <w:lang w:val="fr-CA"/>
        </w:rPr>
        <w:t>.</w:t>
      </w:r>
    </w:p>
    <w:p w14:paraId="17EB6DA8" w14:textId="77777777" w:rsidR="00B25888" w:rsidRPr="00DE4E6A" w:rsidRDefault="00B25888" w:rsidP="00B25888">
      <w:pPr>
        <w:pStyle w:val="Paragraphedeliste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color w:val="00000A"/>
          <w:lang w:val="fr-CA" w:eastAsia="en-CA"/>
        </w:rPr>
        <w:t xml:space="preserve">Conception de </w:t>
      </w:r>
      <w:r w:rsidR="0010256C">
        <w:rPr>
          <w:b/>
          <w:color w:val="00000A"/>
          <w:lang w:val="fr-CA" w:eastAsia="en-CA"/>
        </w:rPr>
        <w:t>« </w:t>
      </w:r>
      <w:r w:rsidR="007E46B2">
        <w:rPr>
          <w:b/>
          <w:color w:val="00000A"/>
          <w:lang w:val="fr-CA" w:eastAsia="en-CA"/>
        </w:rPr>
        <w:t>gérer les</w:t>
      </w:r>
      <w:r w:rsidRPr="00DE4E6A">
        <w:rPr>
          <w:b/>
          <w:color w:val="00000A"/>
          <w:lang w:val="fr-CA" w:eastAsia="en-CA"/>
        </w:rPr>
        <w:t xml:space="preserve"> menus</w:t>
      </w:r>
      <w:r w:rsidR="0010256C">
        <w:rPr>
          <w:b/>
          <w:color w:val="00000A"/>
          <w:lang w:val="fr-CA" w:eastAsia="en-CA"/>
        </w:rPr>
        <w:t> » et « passer une</w:t>
      </w:r>
      <w:r w:rsidRPr="00DE4E6A">
        <w:rPr>
          <w:b/>
          <w:color w:val="00000A"/>
          <w:lang w:val="fr-CA" w:eastAsia="en-CA"/>
        </w:rPr>
        <w:t xml:space="preserve"> commande</w:t>
      </w:r>
      <w:r w:rsidR="0010256C">
        <w:rPr>
          <w:b/>
          <w:color w:val="00000A"/>
          <w:lang w:val="fr-CA" w:eastAsia="en-CA"/>
        </w:rPr>
        <w:t> »</w:t>
      </w:r>
      <w:r w:rsidRPr="00DE4E6A">
        <w:rPr>
          <w:b/>
          <w:color w:val="00000A"/>
          <w:lang w:val="fr-CA" w:eastAsia="en-CA"/>
        </w:rPr>
        <w:t> :</w:t>
      </w:r>
    </w:p>
    <w:p w14:paraId="3DDA8280" w14:textId="77777777" w:rsidR="00B25888" w:rsidRPr="00DE4E6A" w:rsidRDefault="000A63AB" w:rsidP="00B25888">
      <w:pPr>
        <w:ind w:left="2160"/>
        <w:rPr>
          <w:lang w:val="fr-CA"/>
        </w:rPr>
      </w:pPr>
      <w:r w:rsidRPr="00DE4E6A">
        <w:rPr>
          <w:lang w:val="fr-CA"/>
        </w:rPr>
        <w:t>La con</w:t>
      </w:r>
      <w:r w:rsidR="0010256C">
        <w:rPr>
          <w:lang w:val="fr-CA"/>
        </w:rPr>
        <w:t xml:space="preserve">ception des exigences F4 et F5 </w:t>
      </w:r>
      <w:r w:rsidRPr="00DE4E6A">
        <w:rPr>
          <w:lang w:val="fr-CA"/>
        </w:rPr>
        <w:t xml:space="preserve">a été complété. Cependant, étant donné qu’il fallait </w:t>
      </w:r>
      <w:r w:rsidR="001D057E" w:rsidRPr="00DE4E6A">
        <w:rPr>
          <w:lang w:val="fr-CA"/>
        </w:rPr>
        <w:t>ré-implémenter</w:t>
      </w:r>
      <w:r w:rsidRPr="00DE4E6A">
        <w:rPr>
          <w:lang w:val="fr-CA"/>
        </w:rPr>
        <w:t xml:space="preserve"> certaines parties de l’</w:t>
      </w:r>
      <w:r w:rsidR="001D057E" w:rsidRPr="00DE4E6A">
        <w:rPr>
          <w:lang w:val="fr-CA"/>
        </w:rPr>
        <w:t xml:space="preserve">itération 2, le temps nous a manqué pour faire l’interface des exigences </w:t>
      </w:r>
      <w:r w:rsidR="00C76DC4">
        <w:rPr>
          <w:lang w:val="fr-CA"/>
        </w:rPr>
        <w:t>F4 et F5</w:t>
      </w:r>
      <w:r w:rsidR="00502A7C">
        <w:rPr>
          <w:lang w:val="fr-CA"/>
        </w:rPr>
        <w:t>.</w:t>
      </w:r>
    </w:p>
    <w:p w14:paraId="02CD3262" w14:textId="77777777" w:rsidR="00B25888" w:rsidRPr="00DE4E6A" w:rsidRDefault="00B25888" w:rsidP="00B25888">
      <w:pPr>
        <w:pStyle w:val="Paragraphedeliste"/>
        <w:numPr>
          <w:ilvl w:val="0"/>
          <w:numId w:val="43"/>
        </w:numPr>
        <w:rPr>
          <w:b/>
          <w:lang w:val="fr-CA"/>
        </w:rPr>
      </w:pPr>
      <w:r w:rsidRPr="00DE4E6A">
        <w:rPr>
          <w:b/>
          <w:color w:val="00000A"/>
          <w:lang w:val="fr-CA" w:eastAsia="en-CA"/>
        </w:rPr>
        <w:t>Présenter l'avancement du projet et design de l'interface :</w:t>
      </w:r>
    </w:p>
    <w:p w14:paraId="151290D4" w14:textId="77777777" w:rsidR="008F6DE5" w:rsidRDefault="007E46B2" w:rsidP="00B25888">
      <w:pPr>
        <w:ind w:left="2160"/>
        <w:rPr>
          <w:lang w:val="fr-CA"/>
        </w:rPr>
      </w:pPr>
      <w:r>
        <w:rPr>
          <w:lang w:val="fr-CA"/>
        </w:rPr>
        <w:t xml:space="preserve">Nous n’avons </w:t>
      </w:r>
      <w:r w:rsidR="001D057E" w:rsidRPr="00DE4E6A">
        <w:rPr>
          <w:lang w:val="fr-CA"/>
        </w:rPr>
        <w:t xml:space="preserve">pas </w:t>
      </w:r>
      <w:r w:rsidR="00C76DC4">
        <w:rPr>
          <w:lang w:val="fr-CA"/>
        </w:rPr>
        <w:t>été en mesure de</w:t>
      </w:r>
      <w:r w:rsidR="001D057E" w:rsidRPr="00DE4E6A">
        <w:rPr>
          <w:lang w:val="fr-CA"/>
        </w:rPr>
        <w:t xml:space="preserve"> présenter l’avancement du projet</w:t>
      </w:r>
      <w:r w:rsidR="0041078C">
        <w:rPr>
          <w:lang w:val="fr-CA"/>
        </w:rPr>
        <w:t>,</w:t>
      </w:r>
      <w:r w:rsidR="001D057E" w:rsidRPr="00DE4E6A">
        <w:rPr>
          <w:lang w:val="fr-CA"/>
        </w:rPr>
        <w:t xml:space="preserve"> </w:t>
      </w:r>
      <w:r w:rsidR="00C76DC4">
        <w:rPr>
          <w:lang w:val="fr-CA"/>
        </w:rPr>
        <w:t xml:space="preserve">car nous n’avions aucune </w:t>
      </w:r>
      <w:r w:rsidR="0041078C">
        <w:rPr>
          <w:lang w:val="fr-CA"/>
        </w:rPr>
        <w:t>interface</w:t>
      </w:r>
      <w:r w:rsidR="00C76DC4">
        <w:rPr>
          <w:lang w:val="fr-CA"/>
        </w:rPr>
        <w:t xml:space="preserve"> utilisateurs.</w:t>
      </w:r>
    </w:p>
    <w:p w14:paraId="044AC37A" w14:textId="77777777" w:rsidR="0029635E" w:rsidRPr="00DE4E6A" w:rsidRDefault="0029635E" w:rsidP="00B25888">
      <w:pPr>
        <w:ind w:left="2160"/>
        <w:rPr>
          <w:lang w:val="fr-CA"/>
        </w:rPr>
      </w:pPr>
    </w:p>
    <w:p w14:paraId="4339DB1D" w14:textId="77777777" w:rsidR="00766B33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 xml:space="preserve">Éléments de </w:t>
      </w:r>
      <w:r w:rsidR="008F6DE5" w:rsidRPr="00E636C5">
        <w:rPr>
          <w:lang w:val="fr-CA"/>
        </w:rPr>
        <w:t>travail :</w:t>
      </w:r>
      <w:r w:rsidR="005F5C34" w:rsidRPr="00E636C5">
        <w:rPr>
          <w:lang w:val="fr-CA"/>
        </w:rPr>
        <w:t xml:space="preserve">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14:paraId="1D97BF6E" w14:textId="77777777" w:rsidR="00766B33" w:rsidRDefault="00DE4E6A" w:rsidP="00DE4E6A">
      <w:pPr>
        <w:ind w:left="1440"/>
        <w:rPr>
          <w:lang w:val="fr-CA"/>
        </w:rPr>
      </w:pPr>
      <w:r>
        <w:rPr>
          <w:lang w:val="fr-CA"/>
        </w:rPr>
        <w:t>Le plan et le rapport de l’itération 3 ont été livrés comme prévu. La conception des exigences F4 et F5 a elle aussi ét</w:t>
      </w:r>
      <w:r w:rsidR="00C76DC4">
        <w:rPr>
          <w:lang w:val="fr-CA"/>
        </w:rPr>
        <w:t xml:space="preserve">é terminée à temps. Cependant, seul l’implémentation </w:t>
      </w:r>
      <w:r w:rsidR="00845737">
        <w:rPr>
          <w:lang w:val="fr-CA"/>
        </w:rPr>
        <w:t>coté serveur a été term</w:t>
      </w:r>
      <w:r w:rsidR="00845737">
        <w:rPr>
          <w:lang w:val="fr-CA"/>
        </w:rPr>
        <w:t>i</w:t>
      </w:r>
      <w:r w:rsidR="00845737">
        <w:rPr>
          <w:lang w:val="fr-CA"/>
        </w:rPr>
        <w:t>née. Il nous reste à implémenter les interfaces.</w:t>
      </w:r>
    </w:p>
    <w:p w14:paraId="619794E8" w14:textId="77777777" w:rsidR="0092417A" w:rsidRDefault="0092417A" w:rsidP="00DE4E6A">
      <w:pPr>
        <w:ind w:left="1440"/>
        <w:rPr>
          <w:lang w:val="fr-CA"/>
        </w:rPr>
      </w:pPr>
    </w:p>
    <w:p w14:paraId="0F388018" w14:textId="77777777" w:rsidR="0092417A" w:rsidRDefault="0092417A" w:rsidP="00DE4E6A">
      <w:pPr>
        <w:ind w:left="1440"/>
        <w:rPr>
          <w:lang w:val="fr-CA"/>
        </w:rPr>
      </w:pPr>
    </w:p>
    <w:p w14:paraId="0596DD35" w14:textId="77777777" w:rsidR="0010256C" w:rsidRDefault="0010256C" w:rsidP="00DE4E6A">
      <w:pPr>
        <w:ind w:left="1440"/>
        <w:rPr>
          <w:lang w:val="fr-CA"/>
        </w:rPr>
      </w:pPr>
    </w:p>
    <w:p w14:paraId="07B0EE7C" w14:textId="77777777" w:rsidR="0010256C" w:rsidRPr="00E636C5" w:rsidRDefault="0010256C" w:rsidP="00DE4E6A">
      <w:pPr>
        <w:ind w:left="1440"/>
        <w:rPr>
          <w:lang w:val="fr-CA"/>
        </w:rPr>
      </w:pPr>
    </w:p>
    <w:p w14:paraId="29B9AF50" w14:textId="77777777" w:rsidR="00766B33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lastRenderedPageBreak/>
        <w:t>Évaluation par rapport aux résultats selon les critères d'évaluation</w:t>
      </w:r>
    </w:p>
    <w:p w14:paraId="5387669B" w14:textId="77777777" w:rsidR="008F6DE5" w:rsidRDefault="00DE4E6A" w:rsidP="00DE4E6A">
      <w:pPr>
        <w:pStyle w:val="Paragraphedeliste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>Appréciation de la démo</w:t>
      </w:r>
      <w:r w:rsidR="00A438EC">
        <w:rPr>
          <w:lang w:val="fr-CA"/>
        </w:rPr>
        <w:t>nstration</w:t>
      </w:r>
      <w:r w:rsidRPr="00DE4E6A">
        <w:rPr>
          <w:lang w:val="fr-CA"/>
        </w:rPr>
        <w:t xml:space="preserve"> technique</w:t>
      </w:r>
    </w:p>
    <w:p w14:paraId="0C781A49" w14:textId="77777777" w:rsidR="00DE4E6A" w:rsidRDefault="00A438EC" w:rsidP="00A438EC">
      <w:pPr>
        <w:ind w:left="2160"/>
        <w:rPr>
          <w:lang w:val="fr-CA"/>
        </w:rPr>
      </w:pPr>
      <w:r>
        <w:rPr>
          <w:lang w:val="fr-CA"/>
        </w:rPr>
        <w:t xml:space="preserve">Nous n’avions aucune interface à présenter lors de la </w:t>
      </w:r>
      <w:r w:rsidRPr="00DE4E6A">
        <w:rPr>
          <w:lang w:val="fr-CA"/>
        </w:rPr>
        <w:t>démo</w:t>
      </w:r>
      <w:r>
        <w:rPr>
          <w:lang w:val="fr-CA"/>
        </w:rPr>
        <w:t>nstration.</w:t>
      </w:r>
    </w:p>
    <w:p w14:paraId="76950B0E" w14:textId="77777777" w:rsidR="0041078C" w:rsidRPr="00DE4E6A" w:rsidRDefault="0041078C" w:rsidP="00A438EC">
      <w:pPr>
        <w:ind w:left="2160"/>
        <w:rPr>
          <w:lang w:val="fr-CA"/>
        </w:rPr>
      </w:pPr>
    </w:p>
    <w:p w14:paraId="4ED5FC31" w14:textId="77777777" w:rsidR="00DE4E6A" w:rsidRDefault="00DE4E6A" w:rsidP="00DE4E6A">
      <w:pPr>
        <w:pStyle w:val="Paragraphedeliste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 xml:space="preserve">Couverture de la totalité des cas </w:t>
      </w:r>
      <w:r w:rsidR="0041078C">
        <w:rPr>
          <w:lang w:val="fr-CA"/>
        </w:rPr>
        <w:t>d’utilisation</w:t>
      </w:r>
      <w:r w:rsidRPr="00DE4E6A">
        <w:rPr>
          <w:lang w:val="fr-CA"/>
        </w:rPr>
        <w:t xml:space="preserve"> de l’itération</w:t>
      </w:r>
    </w:p>
    <w:p w14:paraId="0238B10E" w14:textId="77777777" w:rsidR="00DE4E6A" w:rsidRDefault="00A72B16" w:rsidP="00DE4E6A">
      <w:pPr>
        <w:ind w:left="2160"/>
        <w:rPr>
          <w:lang w:val="fr-CA"/>
        </w:rPr>
      </w:pPr>
      <w:r>
        <w:rPr>
          <w:lang w:val="fr-CA"/>
        </w:rPr>
        <w:t xml:space="preserve">Coté serveur, tous les scénarios sont </w:t>
      </w:r>
      <w:r w:rsidR="008667B3">
        <w:rPr>
          <w:lang w:val="fr-CA"/>
        </w:rPr>
        <w:t>conçus</w:t>
      </w:r>
      <w:r w:rsidR="0041078C">
        <w:rPr>
          <w:lang w:val="fr-CA"/>
        </w:rPr>
        <w:t>,</w:t>
      </w:r>
      <w:r>
        <w:rPr>
          <w:lang w:val="fr-CA"/>
        </w:rPr>
        <w:t xml:space="preserve"> mais il nous reste à implémenter les inte</w:t>
      </w:r>
      <w:r>
        <w:rPr>
          <w:lang w:val="fr-CA"/>
        </w:rPr>
        <w:t>r</w:t>
      </w:r>
      <w:r>
        <w:rPr>
          <w:lang w:val="fr-CA"/>
        </w:rPr>
        <w:t>faces utilisateurs.</w:t>
      </w:r>
    </w:p>
    <w:p w14:paraId="53ED23FA" w14:textId="77777777" w:rsidR="0041078C" w:rsidRPr="00DE4E6A" w:rsidRDefault="0041078C" w:rsidP="00DE4E6A">
      <w:pPr>
        <w:ind w:left="2160"/>
        <w:rPr>
          <w:lang w:val="fr-CA"/>
        </w:rPr>
      </w:pPr>
    </w:p>
    <w:p w14:paraId="4B8A0903" w14:textId="77777777" w:rsidR="00DE4E6A" w:rsidRDefault="00DE4E6A" w:rsidP="00DE4E6A">
      <w:pPr>
        <w:pStyle w:val="Paragraphedeliste"/>
        <w:numPr>
          <w:ilvl w:val="0"/>
          <w:numId w:val="44"/>
        </w:numPr>
        <w:rPr>
          <w:lang w:val="fr-CA"/>
        </w:rPr>
      </w:pPr>
      <w:r w:rsidRPr="00DE4E6A">
        <w:rPr>
          <w:lang w:val="fr-CA"/>
        </w:rPr>
        <w:t>Qualité de l’expérience utilisateur</w:t>
      </w:r>
    </w:p>
    <w:p w14:paraId="098884BF" w14:textId="77777777" w:rsidR="00A72B16" w:rsidRDefault="00A72B16" w:rsidP="00A72B16">
      <w:pPr>
        <w:pStyle w:val="Paragraphedeliste"/>
        <w:ind w:left="2160"/>
        <w:rPr>
          <w:lang w:val="fr-CA"/>
        </w:rPr>
      </w:pPr>
      <w:r>
        <w:rPr>
          <w:lang w:val="fr-CA"/>
        </w:rPr>
        <w:t xml:space="preserve">Sans interface, il est </w:t>
      </w:r>
      <w:r w:rsidR="00A438EC">
        <w:rPr>
          <w:lang w:val="fr-CA"/>
        </w:rPr>
        <w:t>impossible de pouvoir juger</w:t>
      </w:r>
      <w:r>
        <w:rPr>
          <w:lang w:val="fr-CA"/>
        </w:rPr>
        <w:t xml:space="preserve"> </w:t>
      </w:r>
      <w:r w:rsidR="00A438EC">
        <w:rPr>
          <w:lang w:val="fr-CA"/>
        </w:rPr>
        <w:t xml:space="preserve">de </w:t>
      </w:r>
      <w:r>
        <w:rPr>
          <w:lang w:val="fr-CA"/>
        </w:rPr>
        <w:t>la qualité de l’e</w:t>
      </w:r>
      <w:r w:rsidR="00A438EC">
        <w:rPr>
          <w:lang w:val="fr-CA"/>
        </w:rPr>
        <w:t>xpérience utilisateur.</w:t>
      </w:r>
    </w:p>
    <w:p w14:paraId="55593FE5" w14:textId="77777777" w:rsidR="0041078C" w:rsidRPr="00DE4E6A" w:rsidRDefault="0041078C" w:rsidP="00A72B16">
      <w:pPr>
        <w:pStyle w:val="Paragraphedeliste"/>
        <w:ind w:left="2160"/>
        <w:rPr>
          <w:lang w:val="fr-CA"/>
        </w:rPr>
      </w:pPr>
    </w:p>
    <w:p w14:paraId="5BF509FC" w14:textId="77777777" w:rsidR="00DE4E6A" w:rsidRDefault="00DE4E6A" w:rsidP="00DE4E6A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>Temps consacré</w:t>
      </w:r>
    </w:p>
    <w:p w14:paraId="628CE18F" w14:textId="77777777" w:rsidR="00766B33" w:rsidRDefault="00A72B16" w:rsidP="0029635E">
      <w:pPr>
        <w:ind w:left="2160"/>
        <w:rPr>
          <w:lang w:val="fr-CA"/>
        </w:rPr>
      </w:pPr>
      <w:r>
        <w:rPr>
          <w:lang w:val="fr-CA"/>
        </w:rPr>
        <w:t>Malgré le fait que nous sommes en retard selon les délais que nous nous sommes imposé</w:t>
      </w:r>
      <w:r w:rsidR="00A438EC">
        <w:rPr>
          <w:lang w:val="fr-CA"/>
        </w:rPr>
        <w:t xml:space="preserve"> au départ</w:t>
      </w:r>
      <w:r>
        <w:rPr>
          <w:lang w:val="fr-CA"/>
        </w:rPr>
        <w:t>, le projet progress</w:t>
      </w:r>
      <w:r w:rsidR="008667B3">
        <w:rPr>
          <w:lang w:val="fr-CA"/>
        </w:rPr>
        <w:t xml:space="preserve">e rapidement et </w:t>
      </w:r>
      <w:r>
        <w:rPr>
          <w:lang w:val="fr-CA"/>
        </w:rPr>
        <w:t>nous somme</w:t>
      </w:r>
      <w:r w:rsidR="008667B3">
        <w:rPr>
          <w:lang w:val="fr-CA"/>
        </w:rPr>
        <w:t>s</w:t>
      </w:r>
      <w:r>
        <w:rPr>
          <w:lang w:val="fr-CA"/>
        </w:rPr>
        <w:t xml:space="preserve"> confiant d’arriver à le réaliser dans les délais prévus.</w:t>
      </w:r>
    </w:p>
    <w:p w14:paraId="51B6230F" w14:textId="77777777" w:rsidR="0029635E" w:rsidRPr="00E636C5" w:rsidRDefault="0029635E" w:rsidP="0029635E">
      <w:pPr>
        <w:ind w:left="2160"/>
        <w:rPr>
          <w:lang w:val="fr-CA"/>
        </w:rPr>
      </w:pPr>
    </w:p>
    <w:p w14:paraId="536BD6CE" w14:textId="77777777" w:rsidR="00766B33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14:paraId="6B1C8D4D" w14:textId="77777777" w:rsidR="00A438EC" w:rsidRPr="008667B3" w:rsidRDefault="008667B3" w:rsidP="00A438EC">
      <w:pPr>
        <w:pStyle w:val="InfoBluelistitem"/>
        <w:ind w:left="1440"/>
        <w:rPr>
          <w:color w:val="auto"/>
          <w:lang w:val="fr-CA"/>
        </w:rPr>
      </w:pPr>
      <w:r>
        <w:rPr>
          <w:color w:val="auto"/>
          <w:lang w:val="fr-CA"/>
        </w:rPr>
        <w:t>Étan</w:t>
      </w:r>
      <w:r w:rsidR="00A438EC">
        <w:rPr>
          <w:color w:val="auto"/>
          <w:lang w:val="fr-CA"/>
        </w:rPr>
        <w:t>t donné que nous n’avions rien</w:t>
      </w:r>
      <w:r>
        <w:rPr>
          <w:color w:val="auto"/>
          <w:lang w:val="fr-CA"/>
        </w:rPr>
        <w:t xml:space="preserve"> présenter pour la démonstration de l’itération 3,</w:t>
      </w:r>
      <w:r w:rsidR="00A438EC">
        <w:rPr>
          <w:color w:val="auto"/>
          <w:lang w:val="fr-CA"/>
        </w:rPr>
        <w:t xml:space="preserve"> il nous était impossible de recevoir des recommandations de la part du </w:t>
      </w:r>
      <w:r w:rsidR="0041078C">
        <w:rPr>
          <w:color w:val="auto"/>
          <w:lang w:val="fr-CA"/>
        </w:rPr>
        <w:t>client</w:t>
      </w:r>
      <w:r w:rsidR="00A438EC">
        <w:rPr>
          <w:color w:val="auto"/>
          <w:lang w:val="fr-CA"/>
        </w:rPr>
        <w:t>. Il se peut</w:t>
      </w:r>
      <w:r w:rsidR="0041078C">
        <w:rPr>
          <w:color w:val="auto"/>
          <w:lang w:val="fr-CA"/>
        </w:rPr>
        <w:t xml:space="preserve"> que l’expérience util</w:t>
      </w:r>
      <w:r w:rsidR="0041078C">
        <w:rPr>
          <w:color w:val="auto"/>
          <w:lang w:val="fr-CA"/>
        </w:rPr>
        <w:t>i</w:t>
      </w:r>
      <w:r w:rsidR="0041078C">
        <w:rPr>
          <w:color w:val="auto"/>
          <w:lang w:val="fr-CA"/>
        </w:rPr>
        <w:t>sateur ne soit pas optimale et des</w:t>
      </w:r>
      <w:r w:rsidR="00A438EC">
        <w:rPr>
          <w:color w:val="auto"/>
          <w:lang w:val="fr-CA"/>
        </w:rPr>
        <w:t xml:space="preserve"> erreurs de design se glissent dans la version finale de notre pr</w:t>
      </w:r>
      <w:r w:rsidR="00A438EC">
        <w:rPr>
          <w:color w:val="auto"/>
          <w:lang w:val="fr-CA"/>
        </w:rPr>
        <w:t>o</w:t>
      </w:r>
      <w:r w:rsidR="00A438EC">
        <w:rPr>
          <w:color w:val="auto"/>
          <w:lang w:val="fr-CA"/>
        </w:rPr>
        <w:t>jet</w:t>
      </w:r>
      <w:r w:rsidR="0041078C">
        <w:rPr>
          <w:color w:val="auto"/>
          <w:lang w:val="fr-CA"/>
        </w:rPr>
        <w:t xml:space="preserve"> de gestion</w:t>
      </w:r>
      <w:bookmarkStart w:id="1" w:name="_GoBack"/>
      <w:bookmarkEnd w:id="1"/>
      <w:r w:rsidR="00A438EC">
        <w:rPr>
          <w:color w:val="auto"/>
          <w:lang w:val="fr-CA"/>
        </w:rPr>
        <w:t>.</w:t>
      </w:r>
    </w:p>
    <w:sectPr w:rsidR="00A438EC" w:rsidRPr="008667B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B8CB9" w14:textId="77777777" w:rsidR="00D94620" w:rsidRDefault="00D94620">
      <w:r>
        <w:separator/>
      </w:r>
    </w:p>
  </w:endnote>
  <w:endnote w:type="continuationSeparator" w:id="0">
    <w:p w14:paraId="78C255D1" w14:textId="77777777" w:rsidR="00D94620" w:rsidRDefault="00D9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 w14:paraId="6315ED5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F45139" w14:textId="77777777"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DCEE9F" w14:textId="77777777" w:rsidR="00D1755E" w:rsidRPr="005E03DA" w:rsidRDefault="00D1755E" w:rsidP="000538F9">
          <w:pPr>
            <w:jc w:val="center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BB075B" w14:textId="77777777"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1078C">
            <w:rPr>
              <w:rStyle w:val="Numrodepage"/>
              <w:noProof/>
              <w:lang w:val="fr-CA"/>
            </w:rPr>
            <w:t>4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1078C">
            <w:rPr>
              <w:rStyle w:val="Numrodepage"/>
              <w:noProof/>
              <w:lang w:val="fr-CA"/>
            </w:rPr>
            <w:t>4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14:paraId="5B404202" w14:textId="77777777" w:rsidR="00D1755E" w:rsidRDefault="00D1755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5B577" w14:textId="77777777" w:rsidR="00D94620" w:rsidRDefault="00D94620">
      <w:r>
        <w:separator/>
      </w:r>
    </w:p>
  </w:footnote>
  <w:footnote w:type="continuationSeparator" w:id="0">
    <w:p w14:paraId="7B105236" w14:textId="77777777" w:rsidR="00D94620" w:rsidRDefault="00D946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49452E" w14:paraId="4AAA0BB0" w14:textId="77777777">
      <w:tc>
        <w:tcPr>
          <w:tcW w:w="6379" w:type="dxa"/>
        </w:tcPr>
        <w:p w14:paraId="42EF67D6" w14:textId="77777777" w:rsidR="00D1755E" w:rsidRPr="00E636C5" w:rsidRDefault="00830C89" w:rsidP="00830C89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>
            <w:rPr>
              <w:lang w:val="fr-CA"/>
            </w:rPr>
            <w:t>Équipe 5</w:t>
          </w:r>
        </w:p>
      </w:tc>
      <w:tc>
        <w:tcPr>
          <w:tcW w:w="3179" w:type="dxa"/>
        </w:tcPr>
        <w:p w14:paraId="756F5202" w14:textId="77777777" w:rsidR="00D1755E" w:rsidRPr="00E636C5" w:rsidRDefault="000C0E9F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  <w:r>
            <w:rPr>
              <w:lang w:val="fr-CA"/>
            </w:rPr>
            <w:t>Date :13/07</w:t>
          </w:r>
          <w:r w:rsidR="00F611F4">
            <w:rPr>
              <w:lang w:val="fr-CA"/>
            </w:rPr>
            <w:t>/2015</w:t>
          </w:r>
        </w:p>
      </w:tc>
    </w:tr>
    <w:tr w:rsidR="00D1755E" w:rsidRPr="00E636C5" w14:paraId="3B2309BA" w14:textId="77777777">
      <w:tc>
        <w:tcPr>
          <w:tcW w:w="6379" w:type="dxa"/>
        </w:tcPr>
        <w:p w14:paraId="788F4D9A" w14:textId="77777777"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B01489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  <w:r w:rsidR="00F611F4">
            <w:rPr>
              <w:lang w:val="fr-CA"/>
            </w:rPr>
            <w:t xml:space="preserve"> 4</w:t>
          </w:r>
        </w:p>
      </w:tc>
      <w:tc>
        <w:tcPr>
          <w:tcW w:w="3179" w:type="dxa"/>
        </w:tcPr>
        <w:p w14:paraId="2CA11804" w14:textId="77777777" w:rsidR="00D1755E" w:rsidRPr="00E636C5" w:rsidRDefault="00D1755E" w:rsidP="00830C89">
          <w:pPr>
            <w:rPr>
              <w:lang w:val="fr-CA"/>
            </w:rPr>
          </w:pPr>
        </w:p>
      </w:tc>
    </w:tr>
  </w:tbl>
  <w:p w14:paraId="4A38E7DB" w14:textId="77777777" w:rsidR="00D1755E" w:rsidRDefault="00D1755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DE0AC8"/>
    <w:multiLevelType w:val="hybridMultilevel"/>
    <w:tmpl w:val="29AAEAF2"/>
    <w:lvl w:ilvl="0" w:tplc="9D623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2632B2"/>
    <w:multiLevelType w:val="hybridMultilevel"/>
    <w:tmpl w:val="28665C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535554"/>
    <w:multiLevelType w:val="hybridMultilevel"/>
    <w:tmpl w:val="760E7D16"/>
    <w:lvl w:ilvl="0" w:tplc="9D623D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240D5B"/>
    <w:multiLevelType w:val="hybridMultilevel"/>
    <w:tmpl w:val="17962D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5A3282"/>
    <w:multiLevelType w:val="hybridMultilevel"/>
    <w:tmpl w:val="CE7E5A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1D0921"/>
    <w:multiLevelType w:val="hybridMultilevel"/>
    <w:tmpl w:val="4014D2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30351C"/>
    <w:multiLevelType w:val="hybridMultilevel"/>
    <w:tmpl w:val="A95CAB4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2269A8"/>
    <w:multiLevelType w:val="hybridMultilevel"/>
    <w:tmpl w:val="474218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A2C2F56"/>
    <w:multiLevelType w:val="hybridMultilevel"/>
    <w:tmpl w:val="6FCC63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40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8"/>
  </w:num>
  <w:num w:numId="10">
    <w:abstractNumId w:val="5"/>
  </w:num>
  <w:num w:numId="11">
    <w:abstractNumId w:val="16"/>
  </w:num>
  <w:num w:numId="12">
    <w:abstractNumId w:val="14"/>
  </w:num>
  <w:num w:numId="13">
    <w:abstractNumId w:val="36"/>
  </w:num>
  <w:num w:numId="14">
    <w:abstractNumId w:val="13"/>
  </w:num>
  <w:num w:numId="15">
    <w:abstractNumId w:val="7"/>
  </w:num>
  <w:num w:numId="16">
    <w:abstractNumId w:val="35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34"/>
  </w:num>
  <w:num w:numId="22">
    <w:abstractNumId w:val="20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3"/>
  </w:num>
  <w:num w:numId="29">
    <w:abstractNumId w:val="29"/>
  </w:num>
  <w:num w:numId="30">
    <w:abstractNumId w:val="21"/>
  </w:num>
  <w:num w:numId="31">
    <w:abstractNumId w:val="25"/>
  </w:num>
  <w:num w:numId="32">
    <w:abstractNumId w:val="9"/>
  </w:num>
  <w:num w:numId="33">
    <w:abstractNumId w:val="19"/>
  </w:num>
  <w:num w:numId="34">
    <w:abstractNumId w:val="6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30"/>
  </w:num>
  <w:num w:numId="39">
    <w:abstractNumId w:val="37"/>
  </w:num>
  <w:num w:numId="40">
    <w:abstractNumId w:val="4"/>
  </w:num>
  <w:num w:numId="41">
    <w:abstractNumId w:val="24"/>
  </w:num>
  <w:num w:numId="42">
    <w:abstractNumId w:val="3"/>
  </w:num>
  <w:num w:numId="43">
    <w:abstractNumId w:val="31"/>
  </w:num>
  <w:num w:numId="44">
    <w:abstractNumId w:val="8"/>
  </w:num>
  <w:num w:numId="45">
    <w:abstractNumId w:val="23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89"/>
    <w:rsid w:val="00004F38"/>
    <w:rsid w:val="000178C5"/>
    <w:rsid w:val="000245C9"/>
    <w:rsid w:val="00052B4F"/>
    <w:rsid w:val="000538F9"/>
    <w:rsid w:val="000561FC"/>
    <w:rsid w:val="00083367"/>
    <w:rsid w:val="000A63AB"/>
    <w:rsid w:val="000B6D46"/>
    <w:rsid w:val="000C0E9F"/>
    <w:rsid w:val="0010256C"/>
    <w:rsid w:val="00106B91"/>
    <w:rsid w:val="00121353"/>
    <w:rsid w:val="00170DD9"/>
    <w:rsid w:val="00170EA8"/>
    <w:rsid w:val="00176824"/>
    <w:rsid w:val="001D057E"/>
    <w:rsid w:val="001E0678"/>
    <w:rsid w:val="001E146F"/>
    <w:rsid w:val="001E2D93"/>
    <w:rsid w:val="00235E56"/>
    <w:rsid w:val="00241C30"/>
    <w:rsid w:val="0029635E"/>
    <w:rsid w:val="002F5DA2"/>
    <w:rsid w:val="00311E91"/>
    <w:rsid w:val="00315F74"/>
    <w:rsid w:val="003C7438"/>
    <w:rsid w:val="003D20BC"/>
    <w:rsid w:val="0041078C"/>
    <w:rsid w:val="00427F31"/>
    <w:rsid w:val="00484F60"/>
    <w:rsid w:val="0049452E"/>
    <w:rsid w:val="004D621B"/>
    <w:rsid w:val="004E307A"/>
    <w:rsid w:val="00502A7C"/>
    <w:rsid w:val="00505D88"/>
    <w:rsid w:val="00514ABE"/>
    <w:rsid w:val="00515668"/>
    <w:rsid w:val="00534593"/>
    <w:rsid w:val="005522B0"/>
    <w:rsid w:val="005558D5"/>
    <w:rsid w:val="005E03DA"/>
    <w:rsid w:val="005E6FEE"/>
    <w:rsid w:val="005F5C34"/>
    <w:rsid w:val="00603A94"/>
    <w:rsid w:val="00612E0C"/>
    <w:rsid w:val="00657CA8"/>
    <w:rsid w:val="00676232"/>
    <w:rsid w:val="006C2B09"/>
    <w:rsid w:val="00717134"/>
    <w:rsid w:val="007618F3"/>
    <w:rsid w:val="00766B33"/>
    <w:rsid w:val="007820D9"/>
    <w:rsid w:val="00783A69"/>
    <w:rsid w:val="007B6B34"/>
    <w:rsid w:val="007E46B2"/>
    <w:rsid w:val="00826F34"/>
    <w:rsid w:val="00830C89"/>
    <w:rsid w:val="00833D7C"/>
    <w:rsid w:val="00845737"/>
    <w:rsid w:val="008667B3"/>
    <w:rsid w:val="008A4D87"/>
    <w:rsid w:val="008F6DE5"/>
    <w:rsid w:val="0092417A"/>
    <w:rsid w:val="009367DD"/>
    <w:rsid w:val="00936DB5"/>
    <w:rsid w:val="009440E8"/>
    <w:rsid w:val="00993845"/>
    <w:rsid w:val="009A2D5D"/>
    <w:rsid w:val="009B3DFB"/>
    <w:rsid w:val="009B58A1"/>
    <w:rsid w:val="009D6937"/>
    <w:rsid w:val="00A15332"/>
    <w:rsid w:val="00A31804"/>
    <w:rsid w:val="00A438EC"/>
    <w:rsid w:val="00A650E1"/>
    <w:rsid w:val="00A67A03"/>
    <w:rsid w:val="00A72B16"/>
    <w:rsid w:val="00A72C12"/>
    <w:rsid w:val="00AC5C10"/>
    <w:rsid w:val="00B01489"/>
    <w:rsid w:val="00B05923"/>
    <w:rsid w:val="00B25888"/>
    <w:rsid w:val="00B5408F"/>
    <w:rsid w:val="00B7002B"/>
    <w:rsid w:val="00B96899"/>
    <w:rsid w:val="00BB2A09"/>
    <w:rsid w:val="00C20F30"/>
    <w:rsid w:val="00C55459"/>
    <w:rsid w:val="00C56009"/>
    <w:rsid w:val="00C72CDA"/>
    <w:rsid w:val="00C76DC4"/>
    <w:rsid w:val="00C93D0D"/>
    <w:rsid w:val="00CB4A37"/>
    <w:rsid w:val="00D01DED"/>
    <w:rsid w:val="00D05F8E"/>
    <w:rsid w:val="00D1755E"/>
    <w:rsid w:val="00D37081"/>
    <w:rsid w:val="00D8366F"/>
    <w:rsid w:val="00D94620"/>
    <w:rsid w:val="00DB3AE9"/>
    <w:rsid w:val="00DB4EBD"/>
    <w:rsid w:val="00DE4E6A"/>
    <w:rsid w:val="00DF79F2"/>
    <w:rsid w:val="00E14C05"/>
    <w:rsid w:val="00E636C5"/>
    <w:rsid w:val="00EA6CDE"/>
    <w:rsid w:val="00F105C2"/>
    <w:rsid w:val="00F43136"/>
    <w:rsid w:val="00F43A7C"/>
    <w:rsid w:val="00F611F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79A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4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474C-D47C-3942-901F-2EDDBDD2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\Users\Anthony\Downloads\Plan d'itération - gabarit.dotx</Template>
  <TotalTime>505</TotalTime>
  <Pages>4</Pages>
  <Words>759</Words>
  <Characters>4178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Anthony Martin Coallier</dc:creator>
  <cp:keywords/>
  <dc:description/>
  <cp:lastModifiedBy>Skeleton</cp:lastModifiedBy>
  <cp:revision>55</cp:revision>
  <cp:lastPrinted>2015-07-12T12:35:00Z</cp:lastPrinted>
  <dcterms:created xsi:type="dcterms:W3CDTF">2015-07-05T23:39:00Z</dcterms:created>
  <dcterms:modified xsi:type="dcterms:W3CDTF">2015-07-13T21:34:00Z</dcterms:modified>
</cp:coreProperties>
</file>